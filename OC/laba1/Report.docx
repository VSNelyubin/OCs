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18" w:rsidRDefault="007C1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7C1B18" w:rsidRDefault="007C1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7C1B18" w:rsidRDefault="007C1B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B18" w:rsidRDefault="007C1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7C1B18" w:rsidRDefault="007C1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7C1B18" w:rsidRPr="00BA1555" w:rsidRDefault="007C1B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7E07FD">
        <w:rPr>
          <w:rFonts w:ascii="Times New Roman" w:hAnsi="Times New Roman" w:cs="Times New Roman"/>
          <w:sz w:val="28"/>
          <w:szCs w:val="28"/>
        </w:rPr>
        <w:t>1</w:t>
      </w:r>
      <w:r w:rsidRPr="00BA1555">
        <w:rPr>
          <w:rFonts w:ascii="Times New Roman" w:hAnsi="Times New Roman" w:cs="Times New Roman"/>
          <w:sz w:val="28"/>
          <w:szCs w:val="28"/>
        </w:rPr>
        <w:t xml:space="preserve"> по курсу </w:t>
      </w:r>
    </w:p>
    <w:p w:rsidR="007C1B18" w:rsidRPr="00BA1555" w:rsidRDefault="007C1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7C1B18" w:rsidRPr="00BA1555" w:rsidRDefault="007C1B18">
      <w:pPr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ab/>
      </w:r>
    </w:p>
    <w:p w:rsidR="007C1B18" w:rsidRPr="00BA1555" w:rsidRDefault="007C1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вызовы</w:t>
      </w:r>
    </w:p>
    <w:p w:rsidR="007C1B18" w:rsidRPr="00BA1555" w:rsidRDefault="007C1B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Студент: [ Нелюбин В.С ]</w:t>
      </w:r>
    </w:p>
    <w:p w:rsidR="007C1B18" w:rsidRPr="00BA1555" w:rsidRDefault="007C1B18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Группа: М8О–206Б–19</w:t>
      </w:r>
    </w:p>
    <w:p w:rsidR="007C1B18" w:rsidRDefault="007C1B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Преподаватель: Соколов Андрей Алексеевич</w:t>
      </w:r>
    </w:p>
    <w:p w:rsidR="007C1B18" w:rsidRPr="00BA1555" w:rsidRDefault="007C1B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 xml:space="preserve">Оценка: __________ </w:t>
      </w:r>
    </w:p>
    <w:p w:rsidR="007C1B18" w:rsidRPr="00BA1555" w:rsidRDefault="007C1B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Дата: __________</w:t>
      </w:r>
    </w:p>
    <w:p w:rsidR="007C1B18" w:rsidRPr="00BA1555" w:rsidRDefault="007C1B1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Подпись: __________</w:t>
      </w:r>
    </w:p>
    <w:p w:rsidR="007C1B18" w:rsidRPr="00BA1555" w:rsidRDefault="007C1B18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A1555">
        <w:rPr>
          <w:rFonts w:ascii="Times New Roman" w:hAnsi="Times New Roman" w:cs="Times New Roman"/>
          <w:sz w:val="28"/>
          <w:szCs w:val="28"/>
        </w:rPr>
        <w:t>.</w:t>
      </w:r>
    </w:p>
    <w:p w:rsidR="007C1B18" w:rsidRPr="00BA1555" w:rsidRDefault="007C1B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B18" w:rsidRPr="00BA1555" w:rsidRDefault="007C1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555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7C1B18" w:rsidRPr="00BA1555" w:rsidRDefault="007C1B18" w:rsidP="00BA1555">
      <w:pPr>
        <w:suppressAutoHyphens w:val="0"/>
        <w:autoSpaceDE w:val="0"/>
        <w:autoSpaceDN w:val="0"/>
        <w:adjustRightInd w:val="0"/>
        <w:spacing w:before="200" w:after="0" w:line="252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BA1555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7C1B18" w:rsidRPr="007E07FD" w:rsidRDefault="007C1B18" w:rsidP="007E07FD">
      <w:pPr>
        <w:suppressAutoHyphens w:val="0"/>
        <w:autoSpaceDE w:val="0"/>
        <w:autoSpaceDN w:val="0"/>
        <w:adjustRightInd w:val="0"/>
        <w:spacing w:before="200" w:after="0" w:line="252" w:lineRule="auto"/>
        <w:ind w:left="360" w:hanging="360"/>
        <w:rPr>
          <w:rFonts w:ascii="Times New Roman" w:hAnsi="Times New Roman" w:cs="Times New Roman"/>
          <w:sz w:val="28"/>
          <w:szCs w:val="28"/>
        </w:rPr>
      </w:pPr>
      <w:r w:rsidRPr="007E07FD">
        <w:rPr>
          <w:rFonts w:ascii="Times New Roman" w:hAnsi="Times New Roman" w:cs="Times New Roman"/>
          <w:sz w:val="28"/>
          <w:szCs w:val="28"/>
        </w:rPr>
        <w:t>Приобретение практических навыков диагностики работы программно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 w:rsidRPr="007E07FD">
        <w:rPr>
          <w:rFonts w:ascii="Times New Roman" w:hAnsi="Times New Roman" w:cs="Times New Roman"/>
          <w:sz w:val="28"/>
          <w:szCs w:val="28"/>
        </w:rPr>
        <w:t>обе</w:t>
      </w:r>
      <w:r w:rsidRPr="007E07FD">
        <w:rPr>
          <w:rFonts w:ascii="Times New Roman" w:hAnsi="Times New Roman" w:cs="Times New Roman"/>
          <w:sz w:val="28"/>
          <w:szCs w:val="28"/>
        </w:rPr>
        <w:t>с</w:t>
      </w:r>
      <w:r w:rsidRPr="007E07FD">
        <w:rPr>
          <w:rFonts w:ascii="Times New Roman" w:hAnsi="Times New Roman" w:cs="Times New Roman"/>
          <w:sz w:val="28"/>
          <w:szCs w:val="28"/>
        </w:rPr>
        <w:t>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1B18" w:rsidRPr="007E07FD" w:rsidRDefault="007C1B18" w:rsidP="007E07FD">
      <w:pPr>
        <w:suppressAutoHyphens w:val="0"/>
        <w:autoSpaceDE w:val="0"/>
        <w:autoSpaceDN w:val="0"/>
        <w:adjustRightInd w:val="0"/>
        <w:spacing w:before="200" w:after="0" w:line="252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E07FD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C1B18" w:rsidRPr="007E07FD" w:rsidRDefault="007C1B18" w:rsidP="007E07FD">
      <w:pPr>
        <w:suppressAutoHyphens w:val="0"/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7E07FD">
        <w:rPr>
          <w:rFonts w:ascii="Times New Roman" w:hAnsi="Times New Roman" w:cs="Times New Roman"/>
          <w:sz w:val="28"/>
          <w:szCs w:val="28"/>
        </w:rPr>
        <w:t>При выполнении последующих лабораторных работ необходимо продемо</w:t>
      </w:r>
      <w:r w:rsidRPr="007E07FD">
        <w:rPr>
          <w:rFonts w:ascii="Times New Roman" w:hAnsi="Times New Roman" w:cs="Times New Roman"/>
          <w:sz w:val="28"/>
          <w:szCs w:val="28"/>
        </w:rPr>
        <w:t>н</w:t>
      </w:r>
      <w:r w:rsidRPr="007E07FD">
        <w:rPr>
          <w:rFonts w:ascii="Times New Roman" w:hAnsi="Times New Roman" w:cs="Times New Roman"/>
          <w:sz w:val="28"/>
          <w:szCs w:val="28"/>
        </w:rPr>
        <w:t>стрировать ключ</w:t>
      </w:r>
      <w:r w:rsidRPr="007E07FD">
        <w:rPr>
          <w:rFonts w:ascii="Times New Roman" w:hAnsi="Times New Roman" w:cs="Times New Roman"/>
          <w:sz w:val="28"/>
          <w:szCs w:val="28"/>
        </w:rPr>
        <w:t>е</w:t>
      </w:r>
      <w:r w:rsidRPr="007E07FD">
        <w:rPr>
          <w:rFonts w:ascii="Times New Roman" w:hAnsi="Times New Roman" w:cs="Times New Roman"/>
          <w:sz w:val="28"/>
          <w:szCs w:val="28"/>
        </w:rPr>
        <w:t>вые системные вызовы, которые в них используются и то, что их использование соответс</w:t>
      </w:r>
      <w:r w:rsidRPr="007E07FD">
        <w:rPr>
          <w:rFonts w:ascii="Times New Roman" w:hAnsi="Times New Roman" w:cs="Times New Roman"/>
          <w:sz w:val="28"/>
          <w:szCs w:val="28"/>
        </w:rPr>
        <w:t>т</w:t>
      </w:r>
      <w:r w:rsidRPr="007E07FD">
        <w:rPr>
          <w:rFonts w:ascii="Times New Roman" w:hAnsi="Times New Roman" w:cs="Times New Roman"/>
          <w:sz w:val="28"/>
          <w:szCs w:val="28"/>
        </w:rPr>
        <w:t xml:space="preserve">вует варианту ЛР. </w:t>
      </w:r>
    </w:p>
    <w:p w:rsidR="007C1B18" w:rsidRDefault="007C1B1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команды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B688C">
        <w:rPr>
          <w:rFonts w:ascii="Times New Roman" w:hAnsi="Times New Roman" w:cs="Times New Roman"/>
          <w:sz w:val="28"/>
          <w:szCs w:val="28"/>
        </w:rPr>
        <w:t>strace ./b.out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B688C">
        <w:rPr>
          <w:rFonts w:ascii="Times New Roman" w:hAnsi="Times New Roman" w:cs="Times New Roman"/>
          <w:sz w:val="28"/>
          <w:szCs w:val="28"/>
        </w:rPr>
        <w:t>execve("./b.out", ["./b.out"], 0x7ffd815f2960 /* 61 vars */)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brk(NULL)                               = 0x5625fab14000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arch_prctl(0x3001 /* ARCH_??? */, 0x7ffce6485580) = -1 EINVAL (Invalid argument)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access("/etc/ld.so.preload", R_OK)      = -1 ENOENT (No such file or directory)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openat(AT_FDCWD, "/etc/ld.so.cache", O_RDONLY|O_CLOEXEC) = 3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fstat(3, {st_mode=S_IFREG|0644, st_size=69789, ...})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mmap(NULL, 69789, PROT_READ, MAP_PRIVATE, 3, 0) = 0x7f1f5394d000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close(3)                     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openat(AT_FDCWD, "/usr/local/lib/libzmq.so.5", O_RDONLY|O_CLOEXEC) = 3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read(3, "\177ELF\2\1\1\0\0\0\0\0\0\0\0\0\3\0&gt;\0\1\0\0\0\240\206\1\0\0\0\0\0"..., 832) = 832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fstat(3, {st_mode=S_IFREG|0755, st_size=16922168, ...})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mmap(NULL, 8192, PROT_READ|PROT_WRITE, MAP_PRIVATE|MAP_ANONYMOUS, -1, 0) = 0x7f1f5394b000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mmap(NULL, 701976, PROT_READ, MAP_PRIVATE|MAP_DENYWRITE, 3, 0) = 0x7f1f5389f000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mmap(0x7f1f538b6000, 438272, PROT_READ|PROT_EXEC, MAP_PRIVATE|MAP_FIXED|MAP_DENYWRITE, 3, 0x17000) = 0x7f1f538b6000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mmap(0x7f1f53921000, 135168, PROT_READ, MAP_PRIVATE|MAP_FIXED|MAP_DENYWRITE, 3, 0x82000) = 0x7f1f53921000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mmap(0x7f1f53942000, 36864, PROT_READ|PROT_WRITE, MAP_PRIVATE|MAP_FIXED|MAP_DENYWRITE, 3, 0xa2000) = 0x7f1f53942000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close(3)                     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openat(AT_FDCWD, "/lib/x86_64-linux-gnu/libpthread.so.0", O_RDONLY|O_CLOEXEC) = 3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read(3, "\177ELF\2\1\1\0\0\0\0\0\0\0\0\0\3\0&gt;\0\1\0\0\0\220\201\0\0\0\0\0\0"..., 832) = 832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pread64(3, "\4\0\0\0\24\0\0\0\3\0\0\0GNU\0O\305\3743\364B\2216\244\224\306@\261\23\327o"..., 68, 824) = 68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fstat(3, {st_mode=S_IFREG|0755, st_size=157224, ...})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pread64(3, "\4\0\0\0\24\0\0\0\3\0\0\0GNU\0O\305\3743\364B\2216\244\224\306@\261\23\327o"..., 68, 824) = 68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mmap(NULL, 140408, PROT_READ, MAP_PRIVATE|MAP_DENYWRITE, 3, 0) = 0x7f1f5387c000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mmap(0x7f1f53883000, 69632, PROT_READ|PROT_EXEC, MAP_PRIVATE|MAP_FIXED|MAP_DENYWRITE, 3, 0x7000) = 0x7f1f53883000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mmap(0x7f1f53894000, 20480, PROT_READ, MAP_PRIVATE|MAP_FIXED|MAP_DENYWRITE, 3, 0x18000) = 0x7f1f53894000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mmap(0x7f1f53899000, 8192, PROT_READ|PROT_WRITE, MAP_PRIVATE|MAP_FIXED|MAP_DENYWRITE, 3, 0x1c000) = 0x7f1f53899000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mmap(0x7f1f5389b000, 13432, PROT_READ|PROT_WRITE, MAP_PRIVATE|MAP_FIXED|MAP_ANONYMOUS, -1, 0) = 0x7f1f5389b000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close(3)                     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openat(AT_FDCWD, "/lib/x86_64-linux-gnu/libstdc++.so.6", O_RDONLY|O_CLOEXEC) = 3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read(3, "\177ELF\2\1\1\3\0\0\0\0\0\0\0\0\3\0&gt;\0\1\0\0\0\240\341\t\0\0\0\0\0"..., 832) = 832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fstat(3, {st_mode=S_IFREG|0644, st_size=1952928, ...})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mmap(NULL, 1968128, PROT_READ, MAP_PRIVATE|MAP_DENYWRITE, 3, 0) = 0x7f1f5369b000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mprotect(0x7f1f53731000, 1286144, PROT_NONE)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mmap(0x7f1f53731000, 983040, PROT_READ|PROT_EXEC, MAP_PRIVATE|MAP_FIXED|MAP_DENYWRITE, 3, 0x96000) = 0x7f1f53731000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mmap(0x7f1f53821000, 299008, PROT_READ, MAP_PRIVATE|MAP_FIXED|MAP_DENYWRITE, 3, 0x186000) = 0x7f1f53821000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mmap(0x7f1f5386b000, 57344, PROT_READ|PROT_WRITE, MAP_PRIVATE|MAP_FIXED|MAP_DENYWRITE, 3, 0x1cf000) = 0x7f1f5386b000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mmap(0x7f1f53879000, 10240, PROT_READ|PROT_WRITE, MAP_PRIVATE|MAP_FIXED|MAP_ANONYMOUS, -1, 0) = 0x7f1f53879000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close(3)                     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openat(AT_FDCWD, "/lib/x86_64-linux-gnu/libgcc_s.so.1", O_RDONLY|O_CLOEXEC) = 3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read(3, "\177ELF\2\1\1\0\0\0\0\0\0\0\0\0\3\0&gt;\0\1\0\0\0\3405\0\0\0\0\0\0"..., 832) = 832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fstat(3, {st_mode=S_IFREG|0644, st_size=104984, ...})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mmap(NULL, 107592, PROT_READ, MAP_PRIVATE|MAP_DENYWRITE, 3, 0) = 0x7f1f53680000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mmap(0x7f1f53683000, 73728, PROT_READ|PROT_EXEC, MAP_PRIVATE|MAP_FIXED|MAP_DENYWRITE, 3, 0x3000) = 0x7f1f53683000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mmap(0x7f1f53695000, 16384, PROT_READ, MAP_PRIVATE|MAP_FIXED|MAP_DENYWRITE, 3, 0x15000) = 0x7f1f53695000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mmap(0x7f1f53699000, 8192, PROT_READ|PROT_WRITE, MAP_PRIVATE|MAP_FIXED|MAP_DENYWRITE, 3, 0x18000) = 0x7f1f53699000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close(3)                     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openat(AT_FDCWD, "/lib/x86_64-linux-gnu/libc.so.6", O_RDONLY|O_CLOEXEC) = 3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read(3, "\177ELF\2\1\1\3\0\0\0\0\0\0\0\0\3\0&gt;\0\1\0\0\0\360q\2\0\0\0\0\0"..., 832) = 832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pread64(3, "\6\0\0\0\4\0\0\0@\0\0\0\0\0\0\0@\0\0\0\0\0\0\0@\0\0\0\0\0\0\0"..., 784, 64) = 784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pread64(3, "\4\0\0\0\20\0\0\0\5\0\0\0GNU\0\2\0\0\300\4\0\0\0\3\0\0\0\0\0\0\0", 32, 848) = 32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pread64(3, "\4\0\0\0\24\0\0\0\3\0\0\0GNU\0\363\377?\332\200\270\27\304d\245n\355Y\377\t\334"..., 68, 880) = 68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fstat(3, {st_mode=S_IFREG|0755, st_size=2029224, ...})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pread64(3, "\6\0\0\0\4\0\0\0@\0\0\0\0\0\0\0@\0\0\0\0\0\0\0@\0\0\0\0\0\0\0"..., 784, 64) = 784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pread64(3, "\4\0\0\0\20\0\0\0\5\0\0\0GNU\0\2\0\0\300\4\0\0\0\3\0\0\0\0\0\0\0", 32, 848) = 32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pread64(3, "\4\0\0\0\24\0\0\0\3\0\0\0GNU\0\363\377?\332\200\270\27\304d\245n\355Y\377\t\334"..., 68, 880) = 68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mmap(NULL, 2036952, PROT_READ, MAP_PRIVATE|MAP_DENYWRITE, 3, 0) = 0x7f1f5348e000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mprotect(0x7f1f534b3000, 1847296, PROT_NONE)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mmap(0x7f1f534b3000, 1540096, PROT_READ|PROT_EXEC, MAP_PRIVATE|MAP_FIXED|MAP_DENYWRITE, 3, 0x25000) = 0x7f1f534b3000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mmap(0x7f1f5362b000, 303104, PROT_READ, MAP_PRIVATE|MAP_FIXED|MAP_DENYWRITE, 3, 0x19d000) = 0x7f1f5362b000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mmap(0x7f1f53676000, 24576, PROT_READ|PROT_WRITE, MAP_PRIVATE|MAP_FIXED|MAP_DENYWRITE, 3, 0x1e7000) = 0x7f1f53676000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mmap(0x7f1f5367c000, 13528, PROT_READ|PROT_WRITE, MAP_PRIVATE|MAP_FIXED|MAP_ANONYMOUS, -1, 0) = 0x7f1f5367c000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close(3)                     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openat(AT_FDCWD, "/lib/x86_64-linux-gnu/libm.so.6", O_RDONLY|O_CLOEXEC) = 3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read(3, "\177ELF\2\1\1\3\0\0\0\0\0\0\0\0\3\0&gt;\0\1\0\0\0\300\363\0\0\0\0\0\0"..., 832) = 832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fstat(3, {st_mode=S_IFREG|0644, st_size=1369352, ...})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mmap(NULL, 1368336, PROT_READ, MAP_PRIVATE|MAP_DENYWRITE, 3, 0) = 0x7f1f5333f000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mmap(0x7f1f5334e000, 684032, PROT_READ|PROT_EXEC, MAP_PRIVATE|MAP_FIXED|MAP_DENYWRITE, 3, 0xf000) = 0x7f1f5334e000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mmap(0x7f1f533f5000, 618496, PROT_READ, MAP_PRIVATE|MAP_FIXED|MAP_DENYWRITE, 3, 0xb6000) = 0x7f1f533f5000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mmap(0x7f1f5348c000, 8192, PROT_READ|PROT_WRITE, MAP_PRIVATE|MAP_FIXED|MAP_DENYWRITE, 3, 0x14c000) = 0x7f1f5348c000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close(3)                     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mmap(NULL, 8192, PROT_READ|PROT_WRITE, MAP_PRIVATE|MAP_ANONYMOUS, -1, 0) = 0x7f1f5333d000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mmap(NULL, 12288, PROT_READ|PROT_WRITE, MAP_PRIVATE|MAP_ANONYMOUS, -1, 0) = 0x7f1f5333a000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arch_prctl(ARCH_SET_FS, 0x7f1f5333a740)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mprotect(0x7f1f53676000, 12288, PROT_READ)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mprotect(0x7f1f5348c000, 4096, PROT_READ)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mprotect(0x7f1f53699000, 4096, PROT_READ)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mprotect(0x7f1f5386b000, 45056, PROT_READ)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mprotect(0x7f1f53899000, 4096, PROT_READ)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mprotect(0x7f1f53942000, 32768, PROT_READ)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mprotect(0x5625f91b8000, 4096, PROT_READ)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mprotect(0x7f1f5398c000, 4096, PROT_READ)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munmap(0x7f1f5394d000, 69789)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set_tid_address(0x7f1f5333aa10)         = 213257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set_robust_list(0x7f1f5333aa20, 24)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rt_sigaction(SIGRTMIN, {sa_handler=0x7f1f53883bf0, sa_mask=[], sa_flags=SA_RESTORER|SA_SIGINFO, sa_restorer=0x7f1f538913c0}, NULL, 8)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rt_sigaction(SIGRT_1, {sa_handler=0x7f1f53883c90, sa_mask=[], sa_flags=SA_RESTORER|SA_RESTART|SA_SIGINFO, sa_restorer=0x7f1f538913c0}, NULL, 8)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rt_sigprocmask(SIG_UNBLOCK, [RTMIN RT_1], NULL, 8)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prlimit64(0, RLIMIT_STACK, NULL, {rlim_cur=8192*1024, rlim_max=RLIM64_INFINITY})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brk(NULL)                               = 0x5625fab14000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brk(0x5625fab35000)                     = 0x5625fab35000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futex(0x7f1f538796bc, FUTEX_WAKE_PRIVATE, 2147483647)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futex(0x7f1f538796c8, FUTEX_WAKE_PRIVATE, 2147483647)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eventfd2(0, EFD_CLOEXEC)                = 3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fcntl(3, F_GETFL)                       = 0x2 (flags O_RDWR)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fcntl(3, F_SETFL, O_RDWR|O_NONBLOCK)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fcntl(3, F_GETFL)                       = 0x802 (flags O_RDWR|O_NONBLOCK)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fcntl(3, F_SETFL, O_RDWR|O_NONBLOCK)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eventfd2(0, EFD_CLOEXEC)                = 4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fcntl(4, F_GETFL)                       = 0x2 (flags O_RDWR)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fcntl(4, F_SETFL, O_RDWR|O_NONBLOCK)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fcntl(4, F_GETFL)                       = 0x802 (flags O_RDWR|O_NONBLOCK)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fcntl(4, F_SETFL, O_RDWR|O_NONBLOCK)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epoll_create1(EPOLL_CLOEXEC)            = 5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epoll_ctl(5, EPOLL_CTL_ADD, 4, {0, {u32=4206009568, u64=94721119788256}})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epoll_ctl(5, EPOLL_CTL_MOD, 4, {EPOLLIN, {u32=4206009568, u64=94721119788256}})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mmap(NULL, 8392704, PROT_NONE, MAP_PRIVATE|MAP_ANONYMOUS|MAP_STACK, -1, 0) = 0x7f1f52b39000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mprotect(0x7f1f52b3a000, 8388608, PROT_READ|PROT_WRITE)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clone(child_stack=0x7f1f53338fb0, flags=CLONE_VM|CLONE_FS|CLONE_FILES|CLONE_SIGHAND|CLONE_THREAD|CLONE_SYSVSEM|CLONE_SETTLS|CLONE_PARENT_SETTID|CLONE_CHILD_CLEARTID, parent_tid=[213258], tls=0x7f1f53339700, child_tidptr=0x7f1f533399d0) = 213258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eventfd2(0, EFD_CLOEXEC)                = 6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fcntl(6, F_GETFL)                       = 0x2 (flags O_RDWR)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fcntl(6, F_SETFL, O_RDWR|O_NONBLOCK)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fcntl(6, F_GETFL)                       = 0x802 (flags O_RDWR|O_NONBLOCK)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fcntl(6, F_SETFL, O_RDWR|O_NONBLOCK)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epoll_create1(EPOLL_CLOEXEC)            = 7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epoll_ctl(7, EPOLL_CTL_ADD, 6, {0, {u32=4206011584, u64=94721119790272}})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epoll_ctl(7, EPOLL_CTL_MOD, 6, {EPOLLIN, {u32=4206011584, u64=94721119790272}})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mmap(NULL, 8392704, PROT_NONE, MAP_PRIVATE|MAP_ANONYMOUS|MAP_STACK, -1, 0) = 0x7f1f52338000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mprotect(0x7f1f52339000, 8388608, PROT_READ|PROT_WRITE)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clone(child_stack=0x7f1f52b37fb0, flags=CLONE_VM|CLONE_FS|CLONE_FILES|CLONE_SIGHAND|CLONE_THREAD|CLONE_SYSVSEM|CLONE_SETTLS|CLONE_PARENT_SETTID|CLONE_CHILD_CLEARTID, parent_tid=[213259], tls=0x7f1f52b38700, child_tidptr=0x7f1f52b389d0) = 213259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eventfd2(0, EFD_CLOEXEC)                = 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fcntl(8, F_GETFL)                       = 0x2 (flags O_RDWR)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fcntl(8, F_SETFL, O_RDWR|O_NONBLOCK)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fcntl(8, F_GETFL)                       = 0x802 (flags O_RDWR|O_NONBLOCK)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fcntl(8, F_SETFL, O_RDWR|O_NONBLOCK)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poll([{fd=8, events=POLLIN}], 1, 0)     = 0 (Timeout)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socket(AF_INET, SOCK_STREAM|SOCK_CLOEXEC, IPPROTO_TCP) = 9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setsockopt(9, SOL_SOCKET, SO_REUSEADDR, [1], 4)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bind(9, {sa_family=AF_INET, sin_port=htons(0), sin_addr=inet_addr("0.0.0.0")}, 16)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listen(9, 100)               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getsockname(9, {sa_family=AF_INET, sin_port=htons(38665), sin_addr=inet_addr("0.0.0.0")}, [128-&gt;16])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getsockname(9, {sa_family=AF_INET, sin_port=htons(38665), sin_addr=inet_addr("0.0.0.0")}, [128-&gt;16])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write(6, "\1\0\0\0\0\0\0\0", 8)         = 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write(8, "\1\0\0\0\0\0\0\0", 8)         = 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clone(child_stack=NULL, flags=CLONE_CHILD_CLEARTID|CLONE_CHILD_SETTID|SIGCHLD, child_tidptr=0x7f1f5333aa10) = 213260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poll([{fd=8, events=POLLIN}], 1, -1)    = 1 ([{fd=8, revents=POLLIN}])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read(8, "\1\0\0\0\0\0\0\0", 8)          = 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poll([{fd=8, events=POLLIN}], 1, 0)     = 0 (Timeout)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poll([{fd=8, events=POLLIN}], 1, -1)    = 1 ([{fd=8, revents=POLLIN}])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read(8, "\1\0\0\0\0\0\0\0", 8)          = 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poll([{fd=8, events=POLLIN}], 1, 0)     = 0 (Timeout)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poll([{fd=8, events=POLLIN}], 1, -1)    = 1 ([{fd=8, revents=POLLIN}])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read(8, "\1\0\0\0\0\0\0\0", 8)          = 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poll([{fd=8, events=POLLIN}], 1, 0)     = 0 (Timeout)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poll([{fd=8, events=POLLIN}], 1, -1bruh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C: bruh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)    = 1 ([{fd=8, revents=POLLIN}])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 xml:space="preserve">read(8, 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"\1\0\0\0\0\0\0\0", 8)          = 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poll([{fd=8, events=POLLIN}], 1, 0A: Yes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)     = 0 (Timeout)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fstat(1, {st_mode=S_IFCHR|0620, st_rdev=makedev(0x88, 0x1), ...})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write(1, "B: A sent 5 symbols\n", 20B: A sent 5 symbols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)   = 20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write(1, "B: C reeived 5 symbols\n", 23B: C reeived 5 symbols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) = 23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poll([{fd=8, events=POLLIN}], 1, -1A ended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B688C">
        <w:rPr>
          <w:rFonts w:ascii="Times New Roman" w:hAnsi="Times New Roman" w:cs="Times New Roman"/>
          <w:sz w:val="28"/>
          <w:szCs w:val="28"/>
        </w:rPr>
        <w:t xml:space="preserve">C: 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B688C">
        <w:rPr>
          <w:rFonts w:ascii="Times New Roman" w:hAnsi="Times New Roman" w:cs="Times New Roman"/>
          <w:sz w:val="28"/>
          <w:szCs w:val="28"/>
        </w:rPr>
        <w:t>N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 ended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)    = 1 ([{fd=8, revents=POLLIN}])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read(8, "\1\0\0\0\0\0\0\0", 8)          = 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poll([{fd=8, events=POLLIN}], 1, 0)     = 0 (Timeout)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write(1, "B ended\n", 8B ended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)                = 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write(4, "\1\0\0\0\0\0\0\0", 8)         = 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write(4, "\1\0\0\0\0\0\0\0", 8)         = 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--- SIGCHLD {si_signo=SIGCHLD, si_code=CLD_EXITED, si_pid=213260, si_uid=1000, si_status=0, si_utime=0, si_stime=0} ---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poll([{fd=3, events=POLLIN}], 1, -1)    = 1 ([{fd=3, revents=POLLIN}])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read(3, "\1\0\0\0\0\0\0\0", 8)          = 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write(6, "\1\0\0\0\0\0\0\0", 8)         = 8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close(7)                     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close(6)                     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close(5)                     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close(4)                     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close(3)                                = 0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exit_group(0)                           = ?</w:t>
      </w:r>
    </w:p>
    <w:p w:rsidR="007C1B18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2B688C">
        <w:rPr>
          <w:rFonts w:ascii="Times New Roman" w:hAnsi="Times New Roman" w:cs="Times New Roman"/>
          <w:sz w:val="28"/>
          <w:szCs w:val="28"/>
          <w:lang w:val="en-GB"/>
        </w:rPr>
        <w:t>+++ exited with 0 +++</w:t>
      </w:r>
    </w:p>
    <w:p w:rsidR="007C1B18" w:rsidRPr="002B688C" w:rsidRDefault="007C1B18" w:rsidP="002B688C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:rsidR="007C1B18" w:rsidRPr="000154D5" w:rsidRDefault="007C1B18" w:rsidP="002B688C">
      <w:pPr>
        <w:spacing w:line="240" w:lineRule="exact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Системные</w:t>
      </w:r>
      <w:r w:rsidRPr="000154D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вызовы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execve("./b.out", ["./b.out"], 0x7ffd815f2960 /* 61 vars */) = 0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вызвать процесс с аргументами и переменными окружения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brk(NULL)                               = 0x5625fab14000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Обеспечение памяти для процесса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access("/etc/ld.so.preload", R_OK)      = -1 ENOENT (No such file or directory)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Проверяет, доступен ли файл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openat(AT_FDCWD, "/etc/ld.so.cache", O_RDONLY|O_CLOEXEC) = 3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открыть файл и получить его дескриптор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fstat(3, {st_mode=S_IFREG|0644, st_size=69789, ...}) = 0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Получить информация о файле, пользуясь его дескриптором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mmap(NULL, 69789, PROT_READ, MAP_PRIVATE, 3, 0) = 0x7f1f5394d000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отображает файл на память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close(3)                                = 0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закрывает файл по дескриптору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read(3, "\177ELF\2\1\1\0\0\0\0\0\0\0\0\0\3\0&gt;\0\1\0\0\0\240\206\1\0\0\0\0\0"..., 832) = 832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считывает в файл, указанный дескриптором, возвращает количество считанных байтов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pread64(3, "\4\0\0\0\24\0\0\0\3\0\0\0GNU\0O\305\3743\364B\2216\244\224\306@\261\23\327o"..., 68, 824) = 68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как read(4), но не меняет сдвиг (4-ый аргумент)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 xml:space="preserve">mprotect(0x7f1f53731000, 1286144, PROT_NONE) = 0 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установить защиту памяти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munmap(0x7f1f5394d000, 69789)           = 0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освободить отображенную память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clone(child_stack=0x7f1f53338fb0, flags=CLONE_VM|CLONE_FS|CLONE_FILES|CLONE_SIGHAND|CLONE_THREAD|CLONE_SYSVSEM|CLONE_SETTLS|CLONE_PARENT_SETTID|CLONE_CHILD_CLEARTID, parent_tid=[213258], tls=0x7f1f53339700, child_tidptr=0x7f1f533399d0) = 213258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создаёт копию текущего процесса, возвращает ИД нового процесса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socket(AF_INET, SOCK_STREAM|SOCK_CLOEXEC, IPPROTO_TCP) = 9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создаёт непривязанный разъем, и возвращает файловый дескриптор, который используется для работы с узлом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setsockopt(9, SOL_SOCKET, SO_REUSEADDR, [1], 4) = 0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Меняет свойства разъема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bind(9, {sa_family=AF_INET, sin_port=htons(0), sin_addr=inet_addr("0.0.0.0")}, 16) = 0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listen(9, 100)                          = 0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привязывает разъему адрес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write(6, "\1\0\0\0\0\0\0\0", 8)         = 8</w:t>
      </w:r>
    </w:p>
    <w:p w:rsidR="007C1B18" w:rsidRPr="00A46901" w:rsidRDefault="007C1B18" w:rsidP="00A46901">
      <w:pPr>
        <w:tabs>
          <w:tab w:val="left" w:pos="3553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en-GB"/>
        </w:rPr>
      </w:pPr>
      <w:r w:rsidRPr="00A46901">
        <w:rPr>
          <w:rFonts w:ascii="Times New Roman" w:hAnsi="Times New Roman" w:cs="Times New Roman"/>
          <w:sz w:val="28"/>
          <w:szCs w:val="28"/>
          <w:lang w:val="en-GB"/>
        </w:rPr>
        <w:t>написать в файл по дескриптору байты, и вернуть число записанных байтов</w:t>
      </w:r>
    </w:p>
    <w:p w:rsidR="007C1B18" w:rsidRPr="00FC3491" w:rsidRDefault="007C1B18">
      <w:pPr>
        <w:rPr>
          <w:b/>
          <w:bCs/>
        </w:rPr>
      </w:pPr>
    </w:p>
    <w:p w:rsidR="007C1B18" w:rsidRDefault="007C1B18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C1B18" w:rsidRPr="00A46901" w:rsidRDefault="007C1B18">
      <w:pPr>
        <w:spacing w:line="360" w:lineRule="auto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Вызывая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strace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, становится видно, сколько работы спрятано за простыми командами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и</w:t>
      </w:r>
      <w:r w:rsidRPr="00A469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A46901">
        <w:rPr>
          <w:rFonts w:ascii="Times New Roman" w:hAnsi="Times New Roman" w:cs="Times New Roman"/>
          <w:sz w:val="28"/>
          <w:szCs w:val="28"/>
          <w:highlight w:val="yellow"/>
        </w:rPr>
        <w:t>++</w:t>
      </w:r>
      <w:r>
        <w:rPr>
          <w:rFonts w:ascii="Times New Roman" w:hAnsi="Times New Roman" w:cs="Times New Roman"/>
          <w:sz w:val="28"/>
          <w:szCs w:val="28"/>
          <w:highlight w:val="yellow"/>
        </w:rPr>
        <w:t>. Скорее всего, использование их напрямую – не лучшая идея.</w:t>
      </w:r>
    </w:p>
    <w:sectPr w:rsidR="007C1B18" w:rsidRPr="00A46901" w:rsidSect="00ED74BE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B18" w:rsidRDefault="007C1B18" w:rsidP="00ED74BE">
      <w:pPr>
        <w:spacing w:after="0" w:line="240" w:lineRule="auto"/>
      </w:pPr>
      <w:r>
        <w:separator/>
      </w:r>
    </w:p>
  </w:endnote>
  <w:endnote w:type="continuationSeparator" w:id="0">
    <w:p w:rsidR="007C1B18" w:rsidRDefault="007C1B18" w:rsidP="00ED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Symbol">
    <w:altName w:val="Arial Unicode MS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B18" w:rsidRDefault="007C1B1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B18" w:rsidRDefault="007C1B18" w:rsidP="00ED74BE">
      <w:pPr>
        <w:spacing w:after="0" w:line="240" w:lineRule="auto"/>
      </w:pPr>
      <w:r>
        <w:separator/>
      </w:r>
    </w:p>
  </w:footnote>
  <w:footnote w:type="continuationSeparator" w:id="0">
    <w:p w:rsidR="007C1B18" w:rsidRDefault="007C1B18" w:rsidP="00ED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4C0A0E2"/>
    <w:lvl w:ilvl="0">
      <w:numFmt w:val="bullet"/>
      <w:lvlText w:val="*"/>
      <w:lvlJc w:val="left"/>
    </w:lvl>
  </w:abstractNum>
  <w:abstractNum w:abstractNumId="1">
    <w:nsid w:val="1B3459B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339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75F2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DDF3A9D"/>
    <w:multiLevelType w:val="multilevel"/>
    <w:tmpl w:val="FFFFFFFF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5">
    <w:nsid w:val="4DF048DF"/>
    <w:multiLevelType w:val="multilevel"/>
    <w:tmpl w:val="FFFFFFFF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6">
    <w:nsid w:val="5D653FA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74BE"/>
    <w:rsid w:val="000154D5"/>
    <w:rsid w:val="00061D0C"/>
    <w:rsid w:val="00293DC7"/>
    <w:rsid w:val="002B2150"/>
    <w:rsid w:val="002B688C"/>
    <w:rsid w:val="002C4EB8"/>
    <w:rsid w:val="00306F1F"/>
    <w:rsid w:val="004720BE"/>
    <w:rsid w:val="004F5321"/>
    <w:rsid w:val="006F0D0C"/>
    <w:rsid w:val="00732643"/>
    <w:rsid w:val="007C1B18"/>
    <w:rsid w:val="007E07FD"/>
    <w:rsid w:val="00953B3D"/>
    <w:rsid w:val="00A11297"/>
    <w:rsid w:val="00A46901"/>
    <w:rsid w:val="00B31A3F"/>
    <w:rsid w:val="00BA1555"/>
    <w:rsid w:val="00CA1B82"/>
    <w:rsid w:val="00DD2879"/>
    <w:rsid w:val="00ED74BE"/>
    <w:rsid w:val="00FB6803"/>
    <w:rsid w:val="00FC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93DC7"/>
    <w:pPr>
      <w:suppressAutoHyphens/>
      <w:spacing w:after="160" w:line="259" w:lineRule="auto"/>
    </w:pPr>
  </w:style>
  <w:style w:type="paragraph" w:styleId="Heading1">
    <w:name w:val="heading 1"/>
    <w:basedOn w:val="Normal"/>
    <w:link w:val="Heading1Char"/>
    <w:uiPriority w:val="99"/>
    <w:qFormat/>
    <w:rsid w:val="00293DC7"/>
    <w:pPr>
      <w:keepNext/>
      <w:keepLines/>
      <w:spacing w:before="240" w:after="0"/>
      <w:outlineLvl w:val="0"/>
    </w:pPr>
    <w:rPr>
      <w:rFonts w:ascii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3DC7"/>
    <w:pPr>
      <w:keepNext/>
      <w:keepLines/>
      <w:spacing w:before="200" w:after="0"/>
      <w:outlineLvl w:val="1"/>
    </w:pPr>
    <w:rPr>
      <w:rFonts w:ascii="Calibri Light" w:hAnsi="Calibri Light" w:cs="Calibri Light"/>
      <w:b/>
      <w:bCs/>
      <w:color w:val="4472C4"/>
      <w:sz w:val="26"/>
      <w:szCs w:val="26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215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B215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a">
    <w:name w:val="Верхний колонтитул Знак"/>
    <w:basedOn w:val="DefaultParagraphFont"/>
    <w:uiPriority w:val="99"/>
    <w:rsid w:val="00293DC7"/>
    <w:rPr>
      <w:rFonts w:eastAsia="Times New Roman" w:cs="Times New Roman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rsid w:val="00293DC7"/>
    <w:rPr>
      <w:rFonts w:eastAsia="Times New Roman" w:cs="Times New Roman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rsid w:val="00293DC7"/>
    <w:rPr>
      <w:rFonts w:cs="Times New Roman"/>
    </w:rPr>
  </w:style>
  <w:style w:type="character" w:customStyle="1" w:styleId="1">
    <w:name w:val="Заголовок 1 Знак"/>
    <w:basedOn w:val="DefaultParagraphFont"/>
    <w:uiPriority w:val="99"/>
    <w:rsid w:val="00293DC7"/>
    <w:rPr>
      <w:rFonts w:ascii="Calibri Light" w:hAnsi="Calibri Light" w:cs="Calibri Light"/>
      <w:color w:val="2F5496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locked/>
    <w:rsid w:val="00293DC7"/>
    <w:rPr>
      <w:rFonts w:ascii="Courier New" w:hAnsi="Courier New" w:cs="Courier New"/>
      <w:sz w:val="20"/>
      <w:szCs w:val="20"/>
      <w:lang w:eastAsia="ru-RU"/>
    </w:rPr>
  </w:style>
  <w:style w:type="character" w:customStyle="1" w:styleId="Bullets">
    <w:name w:val="Bullets"/>
    <w:uiPriority w:val="99"/>
    <w:rsid w:val="00ED74BE"/>
    <w:rPr>
      <w:rFonts w:ascii="OpenSymbol" w:hAnsi="OpenSymbol"/>
    </w:rPr>
  </w:style>
  <w:style w:type="character" w:customStyle="1" w:styleId="Hyperlink1">
    <w:name w:val="Hyperlink1"/>
    <w:uiPriority w:val="99"/>
    <w:rsid w:val="00ED74BE"/>
    <w:rPr>
      <w:color w:val="000080"/>
      <w:u w:val="single"/>
    </w:rPr>
  </w:style>
  <w:style w:type="character" w:customStyle="1" w:styleId="2">
    <w:name w:val="Заголовок 2 Знак"/>
    <w:basedOn w:val="DefaultParagraphFont"/>
    <w:uiPriority w:val="99"/>
    <w:locked/>
    <w:rsid w:val="00293DC7"/>
    <w:rPr>
      <w:rFonts w:ascii="Calibri Light" w:hAnsi="Calibri Light" w:cs="Calibri Light"/>
      <w:b/>
      <w:bCs/>
      <w:color w:val="4472C4"/>
      <w:sz w:val="26"/>
      <w:szCs w:val="26"/>
    </w:rPr>
  </w:style>
  <w:style w:type="paragraph" w:customStyle="1" w:styleId="Heading">
    <w:name w:val="Heading"/>
    <w:basedOn w:val="Normal"/>
    <w:next w:val="BodyText"/>
    <w:uiPriority w:val="99"/>
    <w:rsid w:val="00ED74BE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D74B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B2150"/>
    <w:rPr>
      <w:rFonts w:cs="Times New Roman"/>
    </w:rPr>
  </w:style>
  <w:style w:type="paragraph" w:styleId="List">
    <w:name w:val="List"/>
    <w:basedOn w:val="BodyText"/>
    <w:uiPriority w:val="99"/>
    <w:rsid w:val="00ED74BE"/>
    <w:rPr>
      <w:rFonts w:cs="Lohit Devanagari"/>
    </w:rPr>
  </w:style>
  <w:style w:type="paragraph" w:styleId="Caption">
    <w:name w:val="caption"/>
    <w:basedOn w:val="Normal"/>
    <w:uiPriority w:val="99"/>
    <w:qFormat/>
    <w:rsid w:val="00ED74B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ED74BE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rsid w:val="00293DC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293DC7"/>
    <w:pPr>
      <w:ind w:left="720"/>
      <w:contextualSpacing/>
    </w:pPr>
  </w:style>
  <w:style w:type="paragraph" w:customStyle="1" w:styleId="HeaderandFooter">
    <w:name w:val="Header and Footer"/>
    <w:basedOn w:val="Normal"/>
    <w:uiPriority w:val="99"/>
    <w:rsid w:val="00ED74BE"/>
  </w:style>
  <w:style w:type="paragraph" w:styleId="Header">
    <w:name w:val="header"/>
    <w:basedOn w:val="Normal"/>
    <w:link w:val="HeaderChar"/>
    <w:uiPriority w:val="99"/>
    <w:rsid w:val="00293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B215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93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B2150"/>
    <w:rPr>
      <w:rFonts w:cs="Times New Roman"/>
    </w:rPr>
  </w:style>
  <w:style w:type="paragraph" w:styleId="TOCHeading">
    <w:name w:val="TOC Heading"/>
    <w:basedOn w:val="Heading1"/>
    <w:uiPriority w:val="99"/>
    <w:qFormat/>
    <w:rsid w:val="00293DC7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99"/>
    <w:semiHidden/>
    <w:rsid w:val="00293DC7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autoRedefine/>
    <w:uiPriority w:val="99"/>
    <w:semiHidden/>
    <w:rsid w:val="00293DC7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autoRedefine/>
    <w:uiPriority w:val="99"/>
    <w:semiHidden/>
    <w:rsid w:val="00293DC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autoRedefine/>
    <w:uiPriority w:val="99"/>
    <w:semiHidden/>
    <w:rsid w:val="00293DC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autoRedefine/>
    <w:uiPriority w:val="99"/>
    <w:semiHidden/>
    <w:rsid w:val="00293DC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autoRedefine/>
    <w:uiPriority w:val="99"/>
    <w:semiHidden/>
    <w:rsid w:val="00293DC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autoRedefine/>
    <w:uiPriority w:val="99"/>
    <w:semiHidden/>
    <w:rsid w:val="00293DC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autoRedefine/>
    <w:uiPriority w:val="99"/>
    <w:semiHidden/>
    <w:rsid w:val="00293DC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autoRedefine/>
    <w:uiPriority w:val="99"/>
    <w:semiHidden/>
    <w:rsid w:val="00293DC7"/>
    <w:pPr>
      <w:spacing w:after="0"/>
      <w:ind w:left="176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3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2B2150"/>
    <w:rPr>
      <w:rFonts w:ascii="Courier New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ED74BE"/>
    <w:pPr>
      <w:spacing w:after="0"/>
    </w:pPr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932</TotalTime>
  <Pages>9</Pages>
  <Words>2252</Words>
  <Characters>12840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murlchal2</cp:lastModifiedBy>
  <cp:revision>66</cp:revision>
  <dcterms:created xsi:type="dcterms:W3CDTF">2019-11-01T18:06:00Z</dcterms:created>
  <dcterms:modified xsi:type="dcterms:W3CDTF">2021-04-21T15:22:00Z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