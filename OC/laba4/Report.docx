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78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A1678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A1678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678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A1678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A1678" w:rsidRPr="00BA1555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1555">
        <w:rPr>
          <w:rFonts w:ascii="Times New Roman" w:hAnsi="Times New Roman" w:cs="Times New Roman"/>
          <w:sz w:val="28"/>
          <w:szCs w:val="28"/>
        </w:rPr>
        <w:t xml:space="preserve"> по курсу </w:t>
      </w:r>
    </w:p>
    <w:p w:rsidR="00FA1678" w:rsidRPr="00BA1555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FA1678" w:rsidRPr="00BA1555" w:rsidRDefault="00FA1678">
      <w:pPr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ab/>
      </w:r>
    </w:p>
    <w:p w:rsidR="00FA1678" w:rsidRPr="00AB0869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</w:t>
      </w: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Студент: [ Нелюбин В.С ]</w:t>
      </w: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Группа: М8О–206Б–19</w:t>
      </w:r>
    </w:p>
    <w:p w:rsidR="00FA1678" w:rsidRPr="00BA1555" w:rsidRDefault="00FA167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Вариант: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Преподаватель: Соколов Андрей Алексеевич</w:t>
      </w: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Оценка: __________ </w:t>
      </w: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Дата: __________</w:t>
      </w:r>
    </w:p>
    <w:p w:rsidR="00FA1678" w:rsidRPr="00BA1555" w:rsidRDefault="00FA16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Подпись: __________</w:t>
      </w:r>
    </w:p>
    <w:p w:rsidR="00FA1678" w:rsidRPr="00BA1555" w:rsidRDefault="00FA167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Москва, 2020.</w:t>
      </w:r>
    </w:p>
    <w:p w:rsidR="00FA1678" w:rsidRPr="00BA1555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678" w:rsidRPr="00BA1555" w:rsidRDefault="00FA1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A1678" w:rsidRPr="00AB0869" w:rsidRDefault="00FA1678" w:rsidP="00BA1555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A1678" w:rsidRPr="00AB0869" w:rsidRDefault="00FA1678" w:rsidP="00AB0869">
      <w:pPr>
        <w:suppressAutoHyphens w:val="0"/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="00FA1678" w:rsidRPr="00AB0869" w:rsidRDefault="00FA1678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:rsidR="00FA1678" w:rsidRPr="00AB0869" w:rsidRDefault="00FA1678" w:rsidP="00AB0869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</w:t>
      </w:r>
      <w:r w:rsidRPr="00AB0869">
        <w:rPr>
          <w:rFonts w:ascii="Times New Roman" w:hAnsi="Times New Roman" w:cs="Times New Roman"/>
          <w:sz w:val="28"/>
          <w:szCs w:val="28"/>
        </w:rPr>
        <w:t>о</w:t>
      </w:r>
      <w:r w:rsidRPr="00AB0869">
        <w:rPr>
          <w:rFonts w:ascii="Times New Roman" w:hAnsi="Times New Roman" w:cs="Times New Roman"/>
          <w:sz w:val="28"/>
          <w:szCs w:val="28"/>
        </w:rPr>
        <w:t>гии «File mapping</w:t>
      </w:r>
      <w:r w:rsidRPr="00AB0869">
        <w:t>»</w:t>
      </w:r>
    </w:p>
    <w:p w:rsidR="00FA1678" w:rsidRPr="00AB0869" w:rsidRDefault="00FA1678" w:rsidP="00AB0869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AB0869"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  <w:t>Задание</w:t>
      </w:r>
    </w:p>
    <w:p w:rsidR="00FA1678" w:rsidRDefault="00FA1678" w:rsidP="00B40382">
      <w:pPr>
        <w:rPr>
          <w:rFonts w:ascii="Times New Roman" w:hAnsi="Times New Roman" w:cs="Times New Roman"/>
          <w:sz w:val="28"/>
          <w:szCs w:val="28"/>
        </w:rPr>
      </w:pPr>
      <w:r w:rsidRPr="00AB0869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FA1678" w:rsidRPr="00B40382" w:rsidRDefault="00FA1678" w:rsidP="00B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тоже, что и в лабораторной работе №2: Подпроцесс проверяет числа на простоту, родительский процесс выводит их на экран. Но обмен данными теперь происходит с помощью отображения файла.</w:t>
      </w:r>
    </w:p>
    <w:p w:rsidR="00FA1678" w:rsidRPr="00BA1555" w:rsidRDefault="00FA16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A1678" w:rsidRDefault="00FA167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whatt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whato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15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компилируются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соответственно). Также используется заголовочные файлы: </w:t>
      </w:r>
      <w:r w:rsidRPr="00AB0869">
        <w:rPr>
          <w:rFonts w:ascii="Times New Roman" w:hAnsi="Times New Roman" w:cs="Times New Roman"/>
          <w:sz w:val="28"/>
          <w:szCs w:val="28"/>
        </w:rPr>
        <w:t>stdio.h stdlib.h unistd.h sys/types.h errno.h sys/mman.h sys/stat.h fcntl.h signal.h</w:t>
      </w:r>
      <w:r>
        <w:rPr>
          <w:rFonts w:ascii="Times New Roman" w:hAnsi="Times New Roman" w:cs="Times New Roman"/>
          <w:sz w:val="28"/>
          <w:szCs w:val="28"/>
        </w:rPr>
        <w:t>. Основные команды программы:</w:t>
      </w:r>
    </w:p>
    <w:p w:rsidR="00FA1678" w:rsidRDefault="00FA1678" w:rsidP="00AB0869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– Создаёт копию текущего процесса. Возвращает </w:t>
      </w:r>
      <w:r w:rsidRPr="00CA1B82">
        <w:rPr>
          <w:rFonts w:ascii="Times New Roman" w:hAnsi="Times New Roman" w:cs="Times New Roman"/>
          <w:sz w:val="28"/>
          <w:szCs w:val="28"/>
        </w:rPr>
        <w:t>0 в новом процессе, отрицательн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A1B82">
        <w:rPr>
          <w:rFonts w:ascii="Times New Roman" w:hAnsi="Times New Roman" w:cs="Times New Roman"/>
          <w:sz w:val="28"/>
          <w:szCs w:val="28"/>
        </w:rPr>
        <w:t>е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1B82">
        <w:rPr>
          <w:rFonts w:ascii="Times New Roman" w:hAnsi="Times New Roman" w:cs="Times New Roman"/>
          <w:sz w:val="28"/>
          <w:szCs w:val="28"/>
        </w:rPr>
        <w:t xml:space="preserve"> при ошибке, и 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значение в изначальном процессе. Часто используется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exec()</w:t>
      </w:r>
      <w:r>
        <w:rPr>
          <w:rFonts w:ascii="Times New Roman" w:hAnsi="Times New Roman" w:cs="Times New Roman"/>
          <w:sz w:val="28"/>
          <w:szCs w:val="28"/>
        </w:rPr>
        <w:t xml:space="preserve"> или схожими функциями.</w:t>
      </w:r>
    </w:p>
    <w:p w:rsidR="00FA1678" w:rsidRDefault="00FA1678" w:rsidP="00AB0869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1B82">
        <w:rPr>
          <w:rFonts w:ascii="Times New Roman" w:hAnsi="Times New Roman" w:cs="Times New Roman"/>
          <w:b/>
          <w:bCs/>
          <w:sz w:val="28"/>
          <w:szCs w:val="28"/>
        </w:rPr>
        <w:t>execvp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заменяет образ текущего процесса. Получает на вход имя исполнимого файла, и список аргументов для сказанного файла. Является частью семьи функций </w:t>
      </w:r>
      <w:r w:rsidRPr="00CA1B82">
        <w:rPr>
          <w:rFonts w:ascii="Times New Roman" w:hAnsi="Times New Roman" w:cs="Times New Roman"/>
          <w:sz w:val="28"/>
          <w:szCs w:val="28"/>
        </w:rPr>
        <w:t>execl</w:t>
      </w:r>
      <w:r>
        <w:rPr>
          <w:rFonts w:ascii="Times New Roman" w:hAnsi="Times New Roman" w:cs="Times New Roman"/>
          <w:sz w:val="28"/>
          <w:szCs w:val="28"/>
        </w:rPr>
        <w:t>*.</w:t>
      </w:r>
    </w:p>
    <w:p w:rsidR="00FA1678" w:rsidRPr="00BE6613" w:rsidRDefault="00FA1678" w:rsidP="00AB0869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r w:rsidRPr="00AB0869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0869">
        <w:rPr>
          <w:rFonts w:ascii="Times New Roman" w:hAnsi="Times New Roman" w:cs="Times New Roman"/>
          <w:sz w:val="28"/>
          <w:szCs w:val="28"/>
        </w:rPr>
        <w:t xml:space="preserve"> 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файла в память. Позволяет получать данные из файла, как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E661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 Все изменения мгновенны, даже если файл открыт другой программой.</w:t>
      </w:r>
    </w:p>
    <w:p w:rsidR="00FA1678" w:rsidRPr="00BE6613" w:rsidRDefault="00FA1678" w:rsidP="00BE6613">
      <w:pPr>
        <w:pStyle w:val="ListParagraph"/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6613">
        <w:rPr>
          <w:rFonts w:ascii="Times New Roman" w:hAnsi="Times New Roman" w:cs="Times New Roman"/>
          <w:bCs/>
          <w:sz w:val="28"/>
          <w:szCs w:val="28"/>
        </w:rPr>
        <w:t>Обе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отображают указанный файл в память. Оба процесса считывают одинаковое количество данных. Обработав данные, подпроцесс ставит флаг в файле. Родительский процесс ждёт, а затем считывает флаг. В зависимости от флага, программа либо завершается, либо выводит обработанное число на экран. В конце работы родительский процесс возвращает данные файла в исходное состояние.</w:t>
      </w: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678" w:rsidRDefault="00FA167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1678" w:rsidRDefault="00FA1678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FA1678" w:rsidRDefault="00FA1678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mmap()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1678" w:rsidRDefault="00FA1678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Придумать, как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Pr="004831B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задачи.</w:t>
      </w:r>
    </w:p>
    <w:p w:rsidR="00FA1678" w:rsidRDefault="00FA1678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Переделать программу для работы с отображаемыми файлами.</w:t>
      </w:r>
    </w:p>
    <w:p w:rsidR="00FA1678" w:rsidRDefault="00FA1678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средства измерения времени и количества потоков программы</w:t>
      </w:r>
    </w:p>
    <w:p w:rsidR="00FA1678" w:rsidRDefault="00FA1678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FA1678" w:rsidRDefault="00FA1678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678" w:rsidRPr="000613EC" w:rsidRDefault="00FA1678" w:rsidP="00BE66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whatt</w:t>
      </w:r>
      <w:r w:rsidRPr="000613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613EC">
        <w:rPr>
          <w:rFonts w:ascii="Times New Roman" w:hAnsi="Times New Roman" w:cs="Times New Roman"/>
          <w:b/>
          <w:sz w:val="28"/>
          <w:szCs w:val="28"/>
        </w:rPr>
        <w:t>: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&lt;sys/types.h&gt;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&lt;errno.h&gt;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&lt;sys/mman.h&gt;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&lt;sys/stat.h&gt;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&lt;signal.h&gt;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int main(){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num=255;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char*inpt2=malloc(sizeof(char)*num);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char*inpt;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fgets (inpt2, num, stdin);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i=0;i&lt;num;i++){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if(inpt2[i]=='\n'){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num=i;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inpt=malloc(sizeof(char)*num);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ee=0;ee&lt;num;ee++){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inpt[ee]=inpt2[ee];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free(inpt2);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fd = open(inpt, O_RDWR);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(fd == -1){printf("error opening file\n");}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 ch;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size_t sz;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sz = lseek(fd, 0, SEEK_END);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void*mapped=mmap(NULL, sz, PROT_READ|PROT_WRITE,MAP_SHARED, fd,0);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close(fd);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if(mapped==NULL){printf("bad mmap\n");return -1;}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char*flhr=(char*)mapped;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char*backup=malloc(sizeof(char)*sz);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if(backup==NULL){return -1;}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i=0;i&lt;sz;i++){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backup[i]=flhr[i];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pid_t pid;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ci,cim=0;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char*szarg;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for(ci=1;ci&lt;sz;ci*=10){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cim++;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szarg=malloc(sizeof(char)*(1+cim));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szarg[cim]='\0';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cim=0;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for(ci=ci/10;ci;ci/=10){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szarg[cim]='0'+(sz/ci)%10;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cim++;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pid=fork();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if(pid==0){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char*args[]={"./b.out",inpt,szarg,NULL};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execvp(args[0],args);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_exit (EXIT_FAILURE);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if(pid&lt;0){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printf("something went wrong with fork()\n");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ci=0,cim=0;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while(ci&lt;sz){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while((flhr[ci]!='\n')&amp;&amp;(flhr[ci]!='Y')&amp;&amp;(flhr[ci]!='N')){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cim=cim*10+flhr[ci]-'0';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ci++;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while(flhr[ci]=='\n');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if(flhr[ci]=='Y'){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printf("%d\n",cim);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cim=0;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ci++;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if(flhr[ci]=='N'){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printf("prime number\n");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kill(pid, SIGKILL);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i=0;i&lt;sz;i++){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flhr[i]=backup[i];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free(backup);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munmap(mapped,sz);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FA1678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A1678" w:rsidRPr="00BE6613" w:rsidRDefault="00FA1678" w:rsidP="00BE6613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whato.c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&lt;sys/types.h&gt;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&lt;errno.h&gt;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&lt;sys/mman.h&gt;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&lt;sys/stat.h&gt;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int w(int sb){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i=2;i*i&lt;sb;i++){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if((sb%i)==0){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int main( int argc, char *argv[] 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 argc != 3 ) 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printf("bad command line arguments :(\n");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exit(-1);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fd = open(argv[1], O_RDWR);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(fd == -1){printf("error opening file\n");}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 ch;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size_t sz=0;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for(int ee=0;argv[2][ee]!='\0';ee++){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sz=sz*10+argv[2][ee]-'0';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char*file=mmap(NULL, sz, PROT_READ|PROT_WRITE,MAP_SHARED, fd, 0);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wrtnm=0;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i=0;i&lt;sz;i++){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if(file[i]=='\n'){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if(w(wrtnm)){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file[i]='N';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file[i]='Y';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i++;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wrtnm=0;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wrtnm=wrtnm*10+file[i]-'0';</w:t>
      </w:r>
    </w:p>
    <w:p w:rsidR="00FA1678" w:rsidRPr="00BE6613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FA167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</w:rPr>
      </w:pPr>
      <w:r w:rsidRPr="00BE661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A1678" w:rsidRPr="004831B8" w:rsidRDefault="00FA1678" w:rsidP="00BE6613">
      <w:pPr>
        <w:spacing w:line="240" w:lineRule="exact"/>
        <w:jc w:val="center"/>
        <w:rPr>
          <w:b/>
          <w:bCs/>
        </w:rPr>
      </w:pPr>
      <w:r w:rsidRPr="00BA155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83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1555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aaaaa@TRASHBox:~/Desktop/OC/laba4$ ./c.out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input.txt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333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prime number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aaaaa@TRASHBox:~/Desktop/OC/laba4$ cat input.txt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333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FA1678" w:rsidRPr="004831B8" w:rsidRDefault="00FA1678" w:rsidP="004831B8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678" w:rsidRDefault="00FA1678" w:rsidP="004831B8">
      <w:pPr>
        <w:spacing w:line="240" w:lineRule="exact"/>
        <w:rPr>
          <w:b/>
          <w:bCs/>
        </w:rPr>
      </w:pPr>
      <w:r w:rsidRPr="004831B8">
        <w:rPr>
          <w:rFonts w:ascii="Times New Roman" w:hAnsi="Times New Roman" w:cs="Times New Roman"/>
          <w:bCs/>
          <w:sz w:val="28"/>
          <w:szCs w:val="28"/>
          <w:lang w:val="en-US"/>
        </w:rPr>
        <w:t>aaaaa@TRASHBox:~/Desktop/OC/laba4</w:t>
      </w:r>
      <w:r w:rsidRPr="004831B8">
        <w:rPr>
          <w:b/>
          <w:bCs/>
          <w:lang w:val="en-GB"/>
        </w:rPr>
        <w:t>$</w:t>
      </w:r>
    </w:p>
    <w:p w:rsidR="00FA1678" w:rsidRPr="004831B8" w:rsidRDefault="00FA1678" w:rsidP="004831B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A1678" w:rsidRPr="004720BE" w:rsidRDefault="00FA1678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Отображение файлов, или кусков файлов, в память – крайне полезная вещь. Возможно, это самый простой способ обмена данными между процессами.</w:t>
      </w:r>
    </w:p>
    <w:sectPr w:rsidR="00FA1678" w:rsidRPr="004720BE" w:rsidSect="00ED74BE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678" w:rsidRDefault="00FA1678" w:rsidP="00ED74BE">
      <w:pPr>
        <w:spacing w:after="0" w:line="240" w:lineRule="auto"/>
      </w:pPr>
      <w:r>
        <w:separator/>
      </w:r>
    </w:p>
  </w:endnote>
  <w:endnote w:type="continuationSeparator" w:id="0">
    <w:p w:rsidR="00FA1678" w:rsidRDefault="00FA1678" w:rsidP="00ED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678" w:rsidRDefault="00FA167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678" w:rsidRDefault="00FA1678" w:rsidP="00ED74BE">
      <w:pPr>
        <w:spacing w:after="0" w:line="240" w:lineRule="auto"/>
      </w:pPr>
      <w:r>
        <w:separator/>
      </w:r>
    </w:p>
  </w:footnote>
  <w:footnote w:type="continuationSeparator" w:id="0">
    <w:p w:rsidR="00FA1678" w:rsidRDefault="00FA1678" w:rsidP="00ED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C0A0E2"/>
    <w:lvl w:ilvl="0">
      <w:numFmt w:val="bullet"/>
      <w:lvlText w:val="*"/>
      <w:lvlJc w:val="left"/>
    </w:lvl>
  </w:abstractNum>
  <w:abstractNum w:abstractNumId="1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B3459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B33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5F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DDF3A9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>
    <w:nsid w:val="4DF048DF"/>
    <w:multiLevelType w:val="multilevel"/>
    <w:tmpl w:val="FFFFFFFF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8">
    <w:nsid w:val="5D653F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4BE"/>
    <w:rsid w:val="000613EC"/>
    <w:rsid w:val="00061D0C"/>
    <w:rsid w:val="000C2C65"/>
    <w:rsid w:val="000F6A18"/>
    <w:rsid w:val="00101427"/>
    <w:rsid w:val="00102C1C"/>
    <w:rsid w:val="0033735B"/>
    <w:rsid w:val="00454558"/>
    <w:rsid w:val="004720BE"/>
    <w:rsid w:val="004831B8"/>
    <w:rsid w:val="004F5321"/>
    <w:rsid w:val="005D4E3F"/>
    <w:rsid w:val="005E4585"/>
    <w:rsid w:val="006D3719"/>
    <w:rsid w:val="006E3572"/>
    <w:rsid w:val="00732643"/>
    <w:rsid w:val="008D7397"/>
    <w:rsid w:val="00AB0869"/>
    <w:rsid w:val="00B31A3F"/>
    <w:rsid w:val="00B40382"/>
    <w:rsid w:val="00BA1555"/>
    <w:rsid w:val="00BE6613"/>
    <w:rsid w:val="00C30B2E"/>
    <w:rsid w:val="00CA1B82"/>
    <w:rsid w:val="00EB27E1"/>
    <w:rsid w:val="00ED74BE"/>
    <w:rsid w:val="00F70B32"/>
    <w:rsid w:val="00FA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3735B"/>
    <w:pPr>
      <w:suppressAutoHyphens/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33735B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735B"/>
    <w:pPr>
      <w:keepNext/>
      <w:keepLines/>
      <w:spacing w:before="200" w:after="0"/>
      <w:outlineLvl w:val="1"/>
    </w:pPr>
    <w:rPr>
      <w:rFonts w:ascii="Calibri Light" w:hAnsi="Calibri Light" w:cs="Calibri Light"/>
      <w:b/>
      <w:bCs/>
      <w:color w:val="4472C4"/>
      <w:sz w:val="26"/>
      <w:szCs w:val="2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0B2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30B2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">
    <w:name w:val="Верх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rsid w:val="0033735B"/>
    <w:rPr>
      <w:rFonts w:eastAsia="Times New Roman" w:cs="Times New Roman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rsid w:val="0033735B"/>
    <w:rPr>
      <w:rFonts w:cs="Times New Roman"/>
    </w:rPr>
  </w:style>
  <w:style w:type="character" w:customStyle="1" w:styleId="1">
    <w:name w:val="Заголовок 1 Знак"/>
    <w:basedOn w:val="DefaultParagraphFont"/>
    <w:uiPriority w:val="99"/>
    <w:rsid w:val="0033735B"/>
    <w:rPr>
      <w:rFonts w:ascii="Calibri Light" w:hAnsi="Calibri Light" w:cs="Calibri Light"/>
      <w:color w:val="2F5496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locked/>
    <w:rsid w:val="0033735B"/>
    <w:rPr>
      <w:rFonts w:ascii="Courier New" w:hAnsi="Courier New" w:cs="Courier New"/>
      <w:sz w:val="20"/>
      <w:szCs w:val="20"/>
      <w:lang w:eastAsia="ru-RU"/>
    </w:rPr>
  </w:style>
  <w:style w:type="character" w:customStyle="1" w:styleId="Bullets">
    <w:name w:val="Bullets"/>
    <w:uiPriority w:val="99"/>
    <w:rsid w:val="00ED74BE"/>
    <w:rPr>
      <w:rFonts w:ascii="OpenSymbol" w:hAnsi="OpenSymbol"/>
    </w:rPr>
  </w:style>
  <w:style w:type="character" w:customStyle="1" w:styleId="Hyperlink1">
    <w:name w:val="Hyperlink1"/>
    <w:uiPriority w:val="99"/>
    <w:rsid w:val="00ED74BE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9"/>
    <w:locked/>
    <w:rsid w:val="0033735B"/>
    <w:rPr>
      <w:rFonts w:ascii="Calibri Light" w:hAnsi="Calibri Light" w:cs="Calibri Light"/>
      <w:b/>
      <w:bCs/>
      <w:color w:val="4472C4"/>
      <w:sz w:val="26"/>
      <w:szCs w:val="26"/>
    </w:rPr>
  </w:style>
  <w:style w:type="paragraph" w:customStyle="1" w:styleId="Heading">
    <w:name w:val="Heading"/>
    <w:basedOn w:val="Normal"/>
    <w:next w:val="BodyText"/>
    <w:uiPriority w:val="99"/>
    <w:rsid w:val="00ED74B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D74B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30B2E"/>
    <w:rPr>
      <w:rFonts w:cs="Times New Roman"/>
    </w:rPr>
  </w:style>
  <w:style w:type="paragraph" w:styleId="List">
    <w:name w:val="List"/>
    <w:basedOn w:val="BodyText"/>
    <w:uiPriority w:val="99"/>
    <w:rsid w:val="00ED74BE"/>
    <w:rPr>
      <w:rFonts w:cs="Lohit Devanagari"/>
    </w:rPr>
  </w:style>
  <w:style w:type="paragraph" w:styleId="Caption">
    <w:name w:val="caption"/>
    <w:basedOn w:val="Normal"/>
    <w:uiPriority w:val="99"/>
    <w:qFormat/>
    <w:rsid w:val="00ED74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D74BE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rsid w:val="003373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3735B"/>
    <w:pPr>
      <w:ind w:left="720"/>
      <w:contextualSpacing/>
    </w:pPr>
  </w:style>
  <w:style w:type="paragraph" w:customStyle="1" w:styleId="HeaderandFooter">
    <w:name w:val="Header and Footer"/>
    <w:basedOn w:val="Normal"/>
    <w:uiPriority w:val="99"/>
    <w:rsid w:val="00ED74BE"/>
  </w:style>
  <w:style w:type="paragraph" w:styleId="Header">
    <w:name w:val="header"/>
    <w:basedOn w:val="Normal"/>
    <w:link w:val="Head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B2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3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30B2E"/>
    <w:rPr>
      <w:rFonts w:cs="Times New Roman"/>
    </w:rPr>
  </w:style>
  <w:style w:type="paragraph" w:styleId="TOCHeading">
    <w:name w:val="TOC Heading"/>
    <w:basedOn w:val="Heading1"/>
    <w:uiPriority w:val="99"/>
    <w:qFormat/>
    <w:rsid w:val="0033735B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99"/>
    <w:semiHidden/>
    <w:rsid w:val="0033735B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autoRedefine/>
    <w:uiPriority w:val="99"/>
    <w:semiHidden/>
    <w:rsid w:val="0033735B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autoRedefine/>
    <w:uiPriority w:val="99"/>
    <w:semiHidden/>
    <w:rsid w:val="0033735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autoRedefine/>
    <w:uiPriority w:val="99"/>
    <w:semiHidden/>
    <w:rsid w:val="0033735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99"/>
    <w:semiHidden/>
    <w:rsid w:val="0033735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99"/>
    <w:semiHidden/>
    <w:rsid w:val="0033735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99"/>
    <w:semiHidden/>
    <w:rsid w:val="003373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99"/>
    <w:semiHidden/>
    <w:rsid w:val="003373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99"/>
    <w:semiHidden/>
    <w:rsid w:val="0033735B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37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30B2E"/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ED74BE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100</TotalTime>
  <Pages>8</Pages>
  <Words>859</Words>
  <Characters>4900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sindchess@gmail.com</dc:creator>
  <cp:keywords/>
  <dc:description/>
  <cp:lastModifiedBy>murlchal2</cp:lastModifiedBy>
  <cp:revision>6</cp:revision>
  <dcterms:created xsi:type="dcterms:W3CDTF">2021-04-17T04:30:00Z</dcterms:created>
  <dcterms:modified xsi:type="dcterms:W3CDTF">2021-04-17T06:47:00Z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