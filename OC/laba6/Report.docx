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C59" w:rsidRDefault="00676C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76C59" w:rsidRDefault="00676C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76C59" w:rsidRDefault="00676C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C59" w:rsidRDefault="00676C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76C59" w:rsidRDefault="00676C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76C59" w:rsidRPr="00BA1555" w:rsidRDefault="00676C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143E11">
        <w:rPr>
          <w:rFonts w:ascii="Times New Roman" w:hAnsi="Times New Roman" w:cs="Times New Roman"/>
          <w:sz w:val="28"/>
          <w:szCs w:val="28"/>
        </w:rPr>
        <w:t>6</w:t>
      </w:r>
      <w:r w:rsidRPr="00D911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120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и 8</w:t>
      </w:r>
      <w:r w:rsidRPr="00BA1555">
        <w:rPr>
          <w:rFonts w:ascii="Times New Roman" w:hAnsi="Times New Roman" w:cs="Times New Roman"/>
          <w:sz w:val="28"/>
          <w:szCs w:val="28"/>
        </w:rPr>
        <w:t xml:space="preserve"> по курсу </w:t>
      </w:r>
    </w:p>
    <w:p w:rsidR="00676C59" w:rsidRPr="00BA1555" w:rsidRDefault="00676C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:rsidR="00676C59" w:rsidRPr="00BA1555" w:rsidRDefault="00676C59">
      <w:pPr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ab/>
      </w:r>
    </w:p>
    <w:p w:rsidR="00676C59" w:rsidRPr="00AB0869" w:rsidRDefault="00676C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остальное</w:t>
      </w:r>
    </w:p>
    <w:p w:rsidR="00676C59" w:rsidRPr="00BA1555" w:rsidRDefault="00676C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Студент: [ Нелюбин В.С ]</w:t>
      </w:r>
    </w:p>
    <w:p w:rsidR="00676C59" w:rsidRPr="00BA1555" w:rsidRDefault="00676C5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Группа: М8О–206Б–19</w:t>
      </w:r>
    </w:p>
    <w:p w:rsidR="00676C59" w:rsidRPr="00BA1555" w:rsidRDefault="00676C5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Вариант: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A15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6C59" w:rsidRPr="00BA1555" w:rsidRDefault="00676C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Преподаватель: Соколов Андрей Алексеевич</w:t>
      </w:r>
    </w:p>
    <w:p w:rsidR="00676C59" w:rsidRPr="00BA1555" w:rsidRDefault="00676C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 xml:space="preserve">Оценка: __________ </w:t>
      </w:r>
    </w:p>
    <w:p w:rsidR="00676C59" w:rsidRPr="00BA1555" w:rsidRDefault="00676C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Дата: __________</w:t>
      </w:r>
    </w:p>
    <w:p w:rsidR="00676C59" w:rsidRPr="00BA1555" w:rsidRDefault="00676C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Подпись: __________</w:t>
      </w:r>
    </w:p>
    <w:p w:rsidR="00676C59" w:rsidRPr="00BA1555" w:rsidRDefault="00676C59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A1555">
        <w:rPr>
          <w:rFonts w:ascii="Times New Roman" w:hAnsi="Times New Roman" w:cs="Times New Roman"/>
          <w:sz w:val="28"/>
          <w:szCs w:val="28"/>
        </w:rPr>
        <w:t>.</w:t>
      </w:r>
    </w:p>
    <w:p w:rsidR="00676C59" w:rsidRPr="00BA1555" w:rsidRDefault="00676C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C59" w:rsidRPr="00BA1555" w:rsidRDefault="00676C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76C59" w:rsidRPr="00AB0869" w:rsidRDefault="00676C59" w:rsidP="00BA1555">
      <w:pPr>
        <w:suppressAutoHyphens w:val="0"/>
        <w:autoSpaceDE w:val="0"/>
        <w:autoSpaceDN w:val="0"/>
        <w:adjustRightInd w:val="0"/>
        <w:spacing w:before="200" w:after="0" w:line="252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AB086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676C59" w:rsidRPr="00AB0869" w:rsidRDefault="00676C59" w:rsidP="00AB0869">
      <w:pPr>
        <w:suppressAutoHyphens w:val="0"/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143E11"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</w:t>
      </w:r>
      <w:r w:rsidRPr="00AB0869">
        <w:rPr>
          <w:rFonts w:ascii="Times New Roman" w:hAnsi="Times New Roman" w:cs="Times New Roman"/>
          <w:sz w:val="28"/>
          <w:szCs w:val="28"/>
        </w:rPr>
        <w:t>:</w:t>
      </w:r>
    </w:p>
    <w:p w:rsidR="00676C59" w:rsidRPr="00143E11" w:rsidRDefault="00676C59" w:rsidP="00AB0869">
      <w:pPr>
        <w:numPr>
          <w:ilvl w:val="0"/>
          <w:numId w:val="7"/>
        </w:numPr>
        <w:suppressAutoHyphens w:val="0"/>
        <w:autoSpaceDE w:val="0"/>
        <w:autoSpaceDN w:val="0"/>
        <w:adjustRightInd w:val="0"/>
        <w:spacing w:line="252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43E11">
        <w:rPr>
          <w:rFonts w:ascii="Times New Roman" w:hAnsi="Times New Roman" w:cs="Times New Roman"/>
          <w:sz w:val="28"/>
          <w:szCs w:val="28"/>
        </w:rPr>
        <w:t>Управлении серверами сообщений (№6)</w:t>
      </w:r>
    </w:p>
    <w:p w:rsidR="00676C59" w:rsidRPr="00143E11" w:rsidRDefault="00676C59" w:rsidP="00AB0869">
      <w:pPr>
        <w:numPr>
          <w:ilvl w:val="0"/>
          <w:numId w:val="7"/>
        </w:numPr>
        <w:suppressAutoHyphens w:val="0"/>
        <w:autoSpaceDE w:val="0"/>
        <w:autoSpaceDN w:val="0"/>
        <w:adjustRightInd w:val="0"/>
        <w:spacing w:line="252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43E11">
        <w:rPr>
          <w:rFonts w:ascii="Times New Roman" w:hAnsi="Times New Roman" w:cs="Times New Roman"/>
          <w:sz w:val="28"/>
          <w:szCs w:val="28"/>
        </w:rPr>
        <w:t>Применение отложенных вычислений (№7)</w:t>
      </w:r>
    </w:p>
    <w:p w:rsidR="00676C59" w:rsidRPr="00AB0869" w:rsidRDefault="00676C59" w:rsidP="00AB0869">
      <w:pPr>
        <w:numPr>
          <w:ilvl w:val="0"/>
          <w:numId w:val="7"/>
        </w:numPr>
        <w:suppressAutoHyphens w:val="0"/>
        <w:autoSpaceDE w:val="0"/>
        <w:autoSpaceDN w:val="0"/>
        <w:adjustRightInd w:val="0"/>
        <w:spacing w:line="252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43E11">
        <w:rPr>
          <w:rFonts w:ascii="Times New Roman" w:hAnsi="Times New Roman" w:cs="Times New Roman"/>
          <w:sz w:val="28"/>
          <w:szCs w:val="28"/>
        </w:rPr>
        <w:t>Интеграция программных систем друг с другом (№8)</w:t>
      </w:r>
    </w:p>
    <w:p w:rsidR="00676C59" w:rsidRPr="00AB0869" w:rsidRDefault="00676C59" w:rsidP="00AB0869">
      <w:pPr>
        <w:pStyle w:val="Heading2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AB0869">
        <w:rPr>
          <w:rFonts w:ascii="Times New Roman" w:hAnsi="Times New Roman" w:cs="Times New Roman"/>
          <w:bCs w:val="0"/>
          <w:color w:val="auto"/>
          <w:sz w:val="28"/>
          <w:szCs w:val="28"/>
          <w:lang w:eastAsia="ru-RU"/>
        </w:rPr>
        <w:t>Задание</w:t>
      </w:r>
    </w:p>
    <w:p w:rsidR="00676C59" w:rsidRDefault="00676C59" w:rsidP="00B40382">
      <w:pPr>
        <w:rPr>
          <w:rFonts w:ascii="Times New Roman" w:hAnsi="Times New Roman" w:cs="Times New Roman"/>
          <w:sz w:val="28"/>
          <w:szCs w:val="28"/>
        </w:rPr>
      </w:pPr>
      <w:r w:rsidRPr="00143E11">
        <w:rPr>
          <w:rFonts w:ascii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:rsidR="00676C59" w:rsidRPr="00D91120" w:rsidRDefault="00676C59" w:rsidP="00B40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D911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NodeID</w:t>
      </w:r>
      <w:r w:rsidRPr="00D911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ParentID</w:t>
      </w:r>
    </w:p>
    <w:p w:rsidR="00676C59" w:rsidRPr="00D91120" w:rsidRDefault="00676C59" w:rsidP="00B40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</w:t>
      </w:r>
      <w:r w:rsidRPr="00D911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NodeID</w:t>
      </w:r>
    </w:p>
    <w:p w:rsidR="00676C59" w:rsidRPr="00D91120" w:rsidRDefault="00676C59" w:rsidP="00B40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D911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NodeID</w:t>
      </w:r>
      <w:r w:rsidRPr="00D911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D911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</w:t>
      </w:r>
    </w:p>
    <w:p w:rsidR="00676C59" w:rsidRDefault="00676C59" w:rsidP="00B403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 NodeID Key</w:t>
      </w:r>
    </w:p>
    <w:p w:rsidR="00676C59" w:rsidRDefault="00676C59" w:rsidP="00B403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heartbit PulseRate</w:t>
      </w:r>
    </w:p>
    <w:p w:rsidR="00676C59" w:rsidRPr="00D91120" w:rsidRDefault="00676C59" w:rsidP="00B4038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ping NodeID</w:t>
      </w:r>
    </w:p>
    <w:p w:rsidR="00676C59" w:rsidRPr="00B630A3" w:rsidRDefault="00676C59" w:rsidP="00B40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добавлены команды, для облегчения пользования</w:t>
      </w:r>
    </w:p>
    <w:p w:rsidR="00676C59" w:rsidRPr="00D91120" w:rsidRDefault="00676C59" w:rsidP="00B40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</w:p>
    <w:p w:rsidR="00676C59" w:rsidRPr="00D91120" w:rsidRDefault="00676C59" w:rsidP="00B40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Pr="00D911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</w:p>
    <w:p w:rsidR="00676C59" w:rsidRPr="00D91120" w:rsidRDefault="0067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6C59" w:rsidRDefault="00676C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676C59" w:rsidRPr="00B630A3" w:rsidRDefault="00676C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BA1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630A3">
        <w:rPr>
          <w:rFonts w:ascii="Times New Roman" w:hAnsi="Times New Roman" w:cs="Times New Roman"/>
          <w:sz w:val="28"/>
          <w:szCs w:val="28"/>
        </w:rPr>
        <w:t>2</w:t>
      </w:r>
      <w:r w:rsidRPr="00BA1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B630A3">
        <w:rPr>
          <w:rFonts w:ascii="Times New Roman" w:hAnsi="Times New Roman" w:cs="Times New Roman"/>
          <w:sz w:val="28"/>
          <w:szCs w:val="28"/>
        </w:rPr>
        <w:t>.</w:t>
      </w:r>
    </w:p>
    <w:p w:rsidR="00676C59" w:rsidRPr="00813AB2" w:rsidRDefault="00676C59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500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500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заголовочные</w:t>
      </w:r>
      <w:r w:rsidRPr="00500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50072A">
        <w:rPr>
          <w:rFonts w:ascii="Times New Roman" w:hAnsi="Times New Roman" w:cs="Times New Roman"/>
          <w:sz w:val="28"/>
          <w:szCs w:val="28"/>
        </w:rPr>
        <w:t xml:space="preserve">: </w:t>
      </w:r>
      <w:r w:rsidRPr="0050072A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50072A">
        <w:rPr>
          <w:rFonts w:ascii="Times New Roman" w:hAnsi="Times New Roman" w:cs="Times New Roman"/>
          <w:sz w:val="28"/>
          <w:szCs w:val="28"/>
        </w:rPr>
        <w:t xml:space="preserve"> </w:t>
      </w:r>
      <w:r w:rsidRPr="0050072A">
        <w:rPr>
          <w:rFonts w:ascii="Times New Roman" w:hAnsi="Times New Roman" w:cs="Times New Roman"/>
          <w:sz w:val="28"/>
          <w:szCs w:val="28"/>
          <w:lang w:val="en-US"/>
        </w:rPr>
        <w:t>chrono</w:t>
      </w:r>
      <w:r w:rsidRPr="0050072A">
        <w:rPr>
          <w:rFonts w:ascii="Times New Roman" w:hAnsi="Times New Roman" w:cs="Times New Roman"/>
          <w:sz w:val="28"/>
          <w:szCs w:val="28"/>
        </w:rPr>
        <w:t xml:space="preserve"> </w:t>
      </w:r>
      <w:r w:rsidRPr="0050072A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50072A">
        <w:rPr>
          <w:rFonts w:ascii="Times New Roman" w:hAnsi="Times New Roman" w:cs="Times New Roman"/>
          <w:sz w:val="28"/>
          <w:szCs w:val="28"/>
        </w:rPr>
        <w:t xml:space="preserve"> </w:t>
      </w:r>
      <w:r w:rsidRPr="0050072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0072A">
        <w:rPr>
          <w:rFonts w:ascii="Times New Roman" w:hAnsi="Times New Roman" w:cs="Times New Roman"/>
          <w:sz w:val="28"/>
          <w:szCs w:val="28"/>
        </w:rPr>
        <w:t xml:space="preserve"> </w:t>
      </w:r>
      <w:r w:rsidRPr="0050072A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50072A">
        <w:rPr>
          <w:rFonts w:ascii="Times New Roman" w:hAnsi="Times New Roman" w:cs="Times New Roman"/>
          <w:sz w:val="28"/>
          <w:szCs w:val="28"/>
        </w:rPr>
        <w:t xml:space="preserve"> </w:t>
      </w:r>
      <w:r w:rsidRPr="0050072A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50072A">
        <w:rPr>
          <w:rFonts w:ascii="Times New Roman" w:hAnsi="Times New Roman" w:cs="Times New Roman"/>
          <w:sz w:val="28"/>
          <w:szCs w:val="28"/>
        </w:rPr>
        <w:t xml:space="preserve"> </w:t>
      </w:r>
      <w:r w:rsidRPr="0050072A">
        <w:rPr>
          <w:rFonts w:ascii="Times New Roman" w:hAnsi="Times New Roman" w:cs="Times New Roman"/>
          <w:sz w:val="28"/>
          <w:szCs w:val="28"/>
          <w:lang w:val="en-US"/>
        </w:rPr>
        <w:t>cstring</w:t>
      </w:r>
      <w:r w:rsidRPr="0050072A">
        <w:rPr>
          <w:rFonts w:ascii="Times New Roman" w:hAnsi="Times New Roman" w:cs="Times New Roman"/>
          <w:sz w:val="28"/>
          <w:szCs w:val="28"/>
        </w:rPr>
        <w:t xml:space="preserve"> </w:t>
      </w:r>
      <w:r w:rsidRPr="0050072A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Pr="0050072A">
        <w:rPr>
          <w:rFonts w:ascii="Times New Roman" w:hAnsi="Times New Roman" w:cs="Times New Roman"/>
          <w:sz w:val="28"/>
          <w:szCs w:val="28"/>
        </w:rPr>
        <w:t>.</w:t>
      </w:r>
      <w:r w:rsidRPr="005007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0072A">
        <w:rPr>
          <w:rFonts w:ascii="Times New Roman" w:hAnsi="Times New Roman" w:cs="Times New Roman"/>
          <w:sz w:val="28"/>
          <w:szCs w:val="28"/>
        </w:rPr>
        <w:t>/</w:t>
      </w:r>
      <w:r w:rsidRPr="0050072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0072A">
        <w:rPr>
          <w:rFonts w:ascii="Times New Roman" w:hAnsi="Times New Roman" w:cs="Times New Roman"/>
          <w:sz w:val="28"/>
          <w:szCs w:val="28"/>
        </w:rPr>
        <w:t>.</w:t>
      </w:r>
      <w:r w:rsidRPr="005007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0072A">
        <w:rPr>
          <w:rFonts w:ascii="Times New Roman" w:hAnsi="Times New Roman" w:cs="Times New Roman"/>
          <w:sz w:val="28"/>
          <w:szCs w:val="28"/>
        </w:rPr>
        <w:t xml:space="preserve"> </w:t>
      </w:r>
      <w:r w:rsidRPr="0050072A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50072A">
        <w:rPr>
          <w:rFonts w:ascii="Times New Roman" w:hAnsi="Times New Roman" w:cs="Times New Roman"/>
          <w:sz w:val="28"/>
          <w:szCs w:val="28"/>
        </w:rPr>
        <w:t>.</w:t>
      </w:r>
      <w:r w:rsidRPr="0050072A">
        <w:rPr>
          <w:rFonts w:ascii="Times New Roman" w:hAnsi="Times New Roman" w:cs="Times New Roman"/>
          <w:sz w:val="28"/>
          <w:szCs w:val="28"/>
          <w:lang w:val="en-US"/>
        </w:rPr>
        <w:t>hpp</w:t>
      </w:r>
      <w:r w:rsidRPr="005007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Программа интерфейса принимает со стандартного потока строки команд, и разбирает из на аргументы. Затем, в зависимости от команды, интерфейс посылает команды структуре узлов, или выполняет инструкции сам. Общение обеспечено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r>
        <w:rPr>
          <w:rFonts w:ascii="Times New Roman" w:hAnsi="Times New Roman" w:cs="Times New Roman"/>
          <w:sz w:val="28"/>
          <w:szCs w:val="28"/>
        </w:rPr>
        <w:t xml:space="preserve">. Команды посылаются по соединениям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500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REP</w:t>
      </w:r>
      <w:r>
        <w:rPr>
          <w:rFonts w:ascii="Times New Roman" w:hAnsi="Times New Roman" w:cs="Times New Roman"/>
          <w:sz w:val="28"/>
          <w:szCs w:val="28"/>
        </w:rPr>
        <w:t xml:space="preserve">. Сигналы </w:t>
      </w:r>
      <w:r>
        <w:rPr>
          <w:rFonts w:ascii="Times New Roman" w:hAnsi="Times New Roman" w:cs="Times New Roman"/>
          <w:sz w:val="28"/>
          <w:szCs w:val="28"/>
          <w:lang w:val="en-US"/>
        </w:rPr>
        <w:t>heartbit</w:t>
      </w:r>
      <w:r w:rsidRPr="00500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посылаются по сокетам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500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. В узле проверяется, применима ли команда к текущему узлу, к одному из дочерних узлов, или не применима вообще. В зависимости от команды и её применимости, узел может послать команду выбранным дочерним узлам, или выполнить её сам. Для обеспечения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heartbit</w:t>
      </w:r>
      <w:r>
        <w:rPr>
          <w:rFonts w:ascii="Times New Roman" w:hAnsi="Times New Roman" w:cs="Times New Roman"/>
          <w:sz w:val="28"/>
          <w:szCs w:val="28"/>
        </w:rPr>
        <w:t xml:space="preserve">, на ожидание команд от родительских узлов отведён отдельный поток. Аналогично, в программе интерфейса отдельный поток принимает сигналы </w:t>
      </w:r>
      <w:r>
        <w:rPr>
          <w:rFonts w:ascii="Times New Roman" w:hAnsi="Times New Roman" w:cs="Times New Roman"/>
          <w:sz w:val="28"/>
          <w:szCs w:val="28"/>
          <w:lang w:val="en-US"/>
        </w:rPr>
        <w:t>heartbit</w:t>
      </w:r>
      <w:r>
        <w:rPr>
          <w:rFonts w:ascii="Times New Roman" w:hAnsi="Times New Roman" w:cs="Times New Roman"/>
          <w:sz w:val="28"/>
          <w:szCs w:val="28"/>
        </w:rPr>
        <w:t xml:space="preserve"> от всех существующих узлов. Доступность узлов проверяется с помощью проверки, к какой группе относится их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6C59" w:rsidRDefault="00676C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6C59" w:rsidRDefault="00676C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6C59" w:rsidRDefault="00676C59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676C59" w:rsidRDefault="00676C59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Понять,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6C59" w:rsidRDefault="00676C59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Распределить функционал между интерфейсом и узлами.</w:t>
      </w:r>
    </w:p>
    <w:p w:rsidR="00676C59" w:rsidRDefault="00676C59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Сформулировать, как возможно совместить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heartbit</w:t>
      </w:r>
      <w:r w:rsidRPr="00813A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обработку команд (которая ставится на паузу после обработки команды, и до получения следующей).</w:t>
      </w:r>
    </w:p>
    <w:p w:rsidR="00676C59" w:rsidRDefault="00676C59">
      <w:pPr>
        <w:pStyle w:val="ListParagraph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676C59" w:rsidRDefault="00676C59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6C59" w:rsidRPr="00D91120" w:rsidRDefault="00676C59" w:rsidP="00BE66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 w:rsidRPr="00D9112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D91120">
        <w:rPr>
          <w:rFonts w:ascii="Times New Roman" w:hAnsi="Times New Roman" w:cs="Times New Roman"/>
          <w:b/>
          <w:sz w:val="28"/>
          <w:szCs w:val="28"/>
        </w:rPr>
        <w:t>: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&lt;thread&gt;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&lt;time.h&gt;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&lt;vector&gt;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&lt;map&gt;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&lt;cstring&gt;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#ifndef _WIN32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#else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&lt;windows.h&gt;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#define sleep(n)</w:t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Sleep(n)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#endif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&lt;zmq.hpp&gt;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const int CMNM=6;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const size_t TCPE=32;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int getIntM(char*str,int&amp;offs){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rez=0,sig=1;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if(str[offs]=='-'){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sig=-1;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offs++;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for(;((str[offs]&gt;='0')&amp;&amp;(str[offs]&lt;='9'));offs++){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rez=rez*10+str[offs]-'0';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rez*=sig;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rez;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bool checkTCP(char*ard){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i;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for(i=0;i&lt;6;i++){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if(ard[i]!="tcp://"[i]){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printf("%s\n",ard);for(int k=0;k&lt;i;k++){printf(" ");}printf("^ %c\n",ard[i]);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j=0;j&lt;4;j++){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while((ard[i]&gt;='0')&amp;&amp;(ard[i]&lt;='9')){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i++;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if((j&lt;3)&amp;&amp;(ard[i]!='.')){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printf("%s\n",ard);for(int k=0;k&lt;i;k++){printf(" ");}printf("^ %c\n",ard[i]);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if((j==3)&amp;&amp;(ard[i]!=':')){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printf("%s\n",ard);for(int k=0;k&lt;i;k++){printf(" ");}printf("^ %c\n",ard[i]);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i++;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while((ard[i]&gt;='0')&amp;&amp;(ard[i]&lt;='9')){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i++;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if((ard[i]=='\0')||(ard[i]=='\n')){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printf("%s\n",ard);for(int k=0;k&lt;i;k++){printf(" ");}printf("^ %c\n",ard[i]);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void killChild(std::vector&lt;pid_t&gt; &amp;pidsN , std::vector&lt;int&gt; &amp;chidsN , std::vector&lt;zmq::socket_t&gt; &amp;socketsN,int idx){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socketsN[idx].close();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pidsN[idx]=0;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chidsN[idx]=0;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if(idx==pidsN.size()){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pidsN.resize(socketsN.size()-1);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chidsN.resize(socketsN.size()-1);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socketsN.resize(socketsN.size()-1);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/*bool sockReset(zmq::socket_t &amp;socketN,zmq::context_t&amp;contextN){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char*tmpadresN=new char[TCPE];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size_t tmpsizeN=TCPE*sizeof(char);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fqN;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pulse;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fqN=zmq_getsockopt(socketN,ZMQ_LAST_ENDPOINT,tmpadresN,&amp;tmpsizeN);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fqN=zmq_getsockopt(socketN,ZMQ_RCVTIMEO,&amp;pulse,&amp;tmpsizeN);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socketN.close();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socketN=zmq::socket_t(contextN,ZMQ_REQ);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socketN.bind(tmpadresN);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fqN=zmq_setsockopt(socketN,ZMQ_RCVTIMEO,&amp;pulse,tmpsizeN);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}*/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int newChildNode(std::vector&lt;pid_t&gt; &amp;pidsN , std::vector&lt;int&gt; &amp;chidsN , std::vector&lt;zmq::socket_t&gt; &amp;socketsN , zmq::context_t&amp;contextN , char*NodeExecN,int chidN, int*pulse,std::string&amp;str){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idx;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for(idx=0;idx&lt;socketsN.capacity();idx++){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if((pidsN[idx]==0)&amp;&amp;(chidsN[idx]==0)){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if(socketsN.capacity()==idx){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socketsN.resize(idx+1);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pidsN.resize(idx+1);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chidsN.resize(idx+1);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pidsN[idx]=0;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chidsN[idx]=0;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socketsN[idx]=zmq::socket_t(contextN,ZMQ_REQ);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socketsN[idx].bind("tcp://*:*");//*/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char*tmpadresN=new char[TCPE];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size_t tmpsizeN=TCPE*sizeof(char);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fqN;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fqN=zmq_getsockopt(socketsN[idx],ZMQ_LAST_ENDPOINT,tmpadresN,&amp;tmpsizeN);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if(fqN){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socketsN[idx].close();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delete[] tmpadresN;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printf("socket ID failure %d\n",fqN);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pid_t pidN;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pidN=fork();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if(pidN==0){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std::string vtmp=std::to_string(chidN)+"\0\n";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char*chidAr=new char[16];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chi=0;vtmp[chi]!='\0';chi++){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chidAr[chi]=vtmp[chi];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chidAr[chi+1]='\0';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 * writable = new char[str.size() + 1];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std::copy(str.begin(), str.end(), writable);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writable[str.size()] = '\0';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char*args[]={NodeExecN,tmpadresN,chidAr,writable,NULL};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execvp(args[0],args);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_exit (EXIT_FAILURE);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if(pidN&lt;0){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printf("something went wrong with fork()\n");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socketsN[idx].close();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delete[] tmpadresN;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pidsN[idx]=pidN;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chidsN[idx]=chidN;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zmq::message_t requestN (3);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memcpy (requestN.data (), "R?\0", 3);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socketsN[idx].send (requestN,zmq::send_flags::none);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zmq::message_t replyN;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socketsN[idx].recv(replyN,zmq::recv_flags::none);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pidN;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printf("something failed\n");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int tryToAdd(std::vector&lt;pid_t&gt; &amp;pids , std::vector&lt;int&gt; &amp;chids , std::vector&lt;zmq::socket_t&gt; &amp;sockets , zmq::context_t&amp;context , char*NodeExec,int chid, int*pulse,std::string&amp;heartbitListener){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success=1;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che=0;che&lt;chids.size();che++){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if(chid==chids[che]){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success=0;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if(success){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success=newChildNode(pids , chids , sockets , context , NodeExec , chid, pulse, heartbitListener);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if(!success){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printf("could not create new node\n");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success;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std::string sendToAll(std::vector&lt;pid_t&gt; &amp;pids , std::vector&lt;int&gt; &amp;chids , std::vector&lt;zmq::socket_t&gt; &amp;sockets , int i, int arg1, int arg2, std::string command, int CurId){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bool found=false;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bdr1,bdr2,idx=0;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if(i==0){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for(idx=0;idx&lt;chids.capacity();idx++){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if((arg2==chids[idx])&amp;&amp;(pids[idx]!=0)){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found=true;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if((i!=0)&amp;&amp;(i!=4)&amp;&amp;(i!=6)){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for(idx=0;idx&lt;chids.capacity();idx++){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if((arg1==chids[idx])&amp;&amp;(pids[idx]!=0)){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found=true;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if(found){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bdr1=idx;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bdr2=idx+1;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bdr1=0;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bdr2=sockets.capacity();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bool success=false;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bool pidAva=true;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std::string rez="N\0";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for(idx=bdr1;idx&lt;bdr2;idx++){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if((pids[idx]!=0)&amp;&amp;(chids[idx]!=0)){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if(getpgid(pids[idx]) &gt;= 0){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zmq::message_t request (command.size());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memcpy (request.data (), (command+"\0").c_str(), command.size()+1);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sockets[idx].send (request,zmq::send_flags::none);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zmq::message_t reply;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for(idx=bdr1;idx&lt;bdr2;idx++){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if((pids[idx]!=0)&amp;&amp;(chids[idx]!=0)){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if(getpgid(pids[idx]) &gt;= 0){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sockets[idx].recv(reply,zmq::recv_flags::none);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if((((char*)reply.data())[0]=='Y')&amp;&amp;(rez=="N\0")){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rez="Y\0";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success=true;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if(((char*)reply.data())[0]=='K'){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rez[0]='K';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rez+=" 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ij=2;((char*)reply.data())[ij]!='\0';ij++){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rez+=((char*)reply.data())[ij];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success=true;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r=2;r&lt;reply.size();r++){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if(getIntM((char*)reply.data(),r)==chids[idx]){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killChild(pids,chids,sockets,idx);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if(((char*)reply.data())[0]=='V'){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val=0;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ij=2;((char*)reply.data())[ij]!='\0';ij++){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val=val*10+((char*)reply.data())[ij]-'0';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rez="V"+std::to_string(val)+"\0";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printf("Node %d is gone\n",chids[idx]);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if(rez[0]=='N'){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rez[0]='U';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rez;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bool addWord(std::map&lt;std::string,int&gt;&amp;vocab,std::string&amp;arg3,int arg2){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bool success;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if(vocab.count(arg3)){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success=false;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vocab[arg3]=arg2;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success=true;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success;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bool findWord(std::map&lt;std::string,int&gt;&amp;vocab,std::string&amp;arg3,int&amp;result){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bool success;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if(vocab.count(arg3)){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success=true;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result=vocab[arg3];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success=false;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result=0;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success;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void waitForMessage(zmq::socket_t &amp;socket, zmq::message_t &amp;reply, int &amp;flag){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flag=1;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socket.recv(reply,zmq::recv_flags::none);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flag=2;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void f_ill(int i){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j=0;j&lt;i;j++){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 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int main( int argc, char *argv[] 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zmq::context_t context (1);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zmq::socket_t psocket (context, ZMQ_REP);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psocket.connect (argv[1]);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zmq::message_t reply;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psocket.recv(reply,zmq::recv_flags::none);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CurId=0;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while(argv[0][CurId]!='\0'){CurId++;}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char*NodeExec=new char(CurId+1);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i=0;i&lt;CurId;i++){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NodeExec[i]=argv[0][i];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NodeExec[i+1]='\0';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CurId=0;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if(argv[2][0]=='M'){CurId=-1;}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i=(argv[2][0]=='-');argv[2][i]!='\0';i++){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CurId=CurId*10+argv[2][i]-'0';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if(argv[2][0]=='-'){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CurId*=-1;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zmq::socket_t socketT (context, ZMQ_PUSH);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socketT.connect (argv[3]);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std::string heartbitListener=argv[3];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zmq::message_t request (3);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memcpy (request.data (), "R!\0", 3);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psocket.send(request,zmq::send_flags::none);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std::vector&lt;pid_t&gt; pids={0};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std::vector&lt;int&gt; chids={0};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num=255,i=-1,j,ln,tln;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std::map&lt;std::string,int&gt;vocab{};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type,arg1=-8,arg2=-8,idx;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std::string command,answer,arg3="\0dummy\0";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bool found,success;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bdr1,bdr2;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std::vector&lt;zmq::socket_t&gt; sockets={};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heartbit=0;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haveMessage=0;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std::thread waitMes;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std::string heartbet;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double heartBitT=0;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while(1){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if(heartbit){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if(((double)clock()-heartBitT) &gt; (double)(heartbit/1000 * CLOCKS_PER_SEC)){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heartBitT+=(double)(heartbit/1000 * CLOCKS_PER_SEC);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heartbet="HBT "+std::to_string(CurId)+"\0\0";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zmq::message_t request (heartbet.length()+1);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memcpy (request.data (), heartbet.c_str(), heartbet.length()+1);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socketT.send(request,zmq::send_flags::dontwait);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if(haveMessage==0){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haveMessage=1;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waitMes=std::thread(waitForMessage,std::ref(psocket),std::ref(reply),std::ref(haveMessage));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if(haveMessage==2){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haveMessage=0;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waitMes.join();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((char*)reply.data())[reply.size()]='\0';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command=(char*)reply.data();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i=1;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arg1=0;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arg2=0;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arg3="+";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while(command[i]==' '){i++;}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if(command[i]=='-'){arg3="-";i++;}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while(command[i]!=' 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arg1=arg1*10+((char)command[i])-'0';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i++;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if(arg3=="-"){arg1*=-1;arg3="+";}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while(command[i]==' '){i++;}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if(command[i]=='-'){arg3="-";i++;}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while(command[i]!=' 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arg2=arg2*10+((char)command[i])-'0';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i++;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if(arg3=="-"){arg2*=-1;}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arg3="";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while(command[i]==' '){i++;}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while(command[i]!='\0'){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arg3=arg3+((char)command[i]);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i++;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i=((char)command[0])-'0';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success=true;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if(i==0){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if(arg2==CurId){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tmpa=tryToAdd(pids ,chids ,sockets , context ,NodeExec,arg1, &amp;heartbit,heartbitListener);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answer="V"+std::to_string(tmpa);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answer=sendToAll(pids ,chids ,sockets,i,arg1,arg2,command,CurId);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if((i&gt;0)&amp;&amp;(i&lt;4)){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if(arg1==CurId){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if(i==1){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break;//exit while loop. do all finalization there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if(i==2){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success=addWord(vocab,arg3,arg2);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answer="Y\n";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if(i==3){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rezu=0;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success=findWord(vocab,arg3,rezu);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if(success){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answer="V "+std::to_string(rezu)+"\0";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answer="N\n";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answer=sendToAll(pids ,chids ,sockets,i,arg1,arg2,command,CurId);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if(i==4){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heartbit=arg1;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answer=sendToAll(pids ,chids ,sockets,i,arg1,arg2,command,CurId);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if(i==5){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printf("NODE WAS ASKED FOR PING. USE THE CHEATY HEARTBEAT COLLECTOR\n");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if(i==6){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if(i==7){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f_ill(arg1);printf("┌────────────────────────\n");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f_ill(arg1);printf("| ");printf("%d: heartbit = %d\n",CurId,heartbit);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f_ill(arg1);printf("| ");printf("pids= [");for(int r=0;r&lt;sockets.capacity();r++){printf(" %d",pids[r]);}printf(" ]\n");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f_ill(arg1);printf("| ");printf("chids= [");for(int r=0;r&lt;sockets.capacity();r++){printf(" %d",chids[r]);}printf(" ]\n");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f_ill(arg1);printf("| ");for (const auto&amp; p : vocab ) {std::cout &lt;&lt;"["&lt;&lt;p.first&lt;&lt;"]"&lt;&lt;p.second&lt;&lt;"\t";}printf("\n");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f_ill(arg1);printf("└────────────────────────\n");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arg1+=2;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success=true;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answer=sendToAll(pids ,chids ,sockets,i,arg1,arg2,command,CurId);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if((answer[0]!='V')&amp;&amp;(answer[0]!='K')){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if(success){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answer="Y\0";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answer="N\0";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zmq::message_t request (answer.length()+1);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memcpy (request.data (), answer.c_str(), answer.length()+1);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psocket.send(request,zmq::send_flags::none);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answer=sendToAll(pids ,chids ,sockets,6,0,0,"6 0 0 0",CurId);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if(answer[0]=='K'){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answer=answer+" "+std::to_string(CurId);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answer="K "+std::to_string(CurId);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answer+="\0";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request=zmq::message_t(answer.size()+1);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memcpy (request.data (), answer.c_str(), answer.size()+1);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psocket.send(request,zmq::send_flags::none);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psocket.close();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socketT.close();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context.close();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813AB2" w:rsidRDefault="00676C59" w:rsidP="000D5E2C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 w:rsidRPr="00813AB2"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813AB2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&lt;chrono&gt;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&lt;thread&gt;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&lt;map&gt;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&lt;vector&gt;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&lt;cstring&gt;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#ifndef _WIN32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#else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&lt;windows.h&gt;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#define sleep(n)</w:t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Sleep(n)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#endif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#include &lt;zmq.hpp&gt;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int getIntM(char*str,int&amp;offs){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rez=0,sig=1;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if(str[offs]=='-'){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sig=-1;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offs++;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for(;((str[offs]&gt;='0')&amp;&amp;(str[offs]&lt;='9'));offs++){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rez=rez*10+str[offs]-'0';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rez*=sig;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rez;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std::string getStrM(char*str,int&amp;offs){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std::string rez="";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for(;((str[offs]!='\0')&amp;&amp;(str[offs]!=' ')&amp;&amp;(str[offs]!='\n'));offs++){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rez=rez+str[offs];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rez;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double getDubM(char*str,int&amp;offs){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double rez=0;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sig=1;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if(str[offs]=='-'){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sig=-1;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offs++;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for(;((str[offs]&gt;='0')&amp;&amp;(str[offs]&lt;='9'));offs++){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rez=rez*10+str[offs]-'0';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if(str[offs]!='.'){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rez*=sig;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rez;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tenpow=0;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offs++;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for(;((str[offs]&gt;='0')&amp;&amp;(str[offs]&lt;='9'));offs++){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rez=rez*10+str[offs]-'0';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tenpow++;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while(tenpow){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rez*=0.1;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tenpow--;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rez*=sig;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rez;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const int CMNM=7;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const size_t TCPE=32;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void updateTimers(std::map&lt;int,double&gt;&amp;timers,zmq::socket_t &amp;socket,bool &amp;running){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zmq::message_t reply (10);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chid,i;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pulse=0;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while(running){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std::this_thread::sleep_for(std::chrono::milliseconds(500));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socket.recv(reply,zmq::recv_flags::none);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i=4;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chid=getIntM(((char*)reply.data()),i);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timers[chid]=(double)clock();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const bool TCP4HRT=true;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int main(){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std::map&lt;int,double&gt;timers;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std::vector&lt;int&gt;chids={-1};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char*NodeExec=new char(10);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i=0;i&lt;10;i++){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NodeExec[i]="./nodo.out\0"[i];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num=255,i,j,ln,tln;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type,arg1=-8,arg2=-8,idx;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std::string command,arg3="\0dummy\0";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bool found,success;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bdr1,bdr2;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const char*cmds[CMNM]={"create ","remove ","exec ","heartbit ","ping ","exit","admin info"};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char*inpt=(char*)malloc(sizeof(char)*num);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zmq::context_t context (1);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zmq::socket_t socket (context,ZMQ_REQ);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socket.bind ("tcp://*:*");//*/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char*tmpadresN=new char[TCPE];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size_t tmpsizeN=TCPE*sizeof(char);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char*heartbitListener=new char[TCPE];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for(i=0;i&lt;TCPE-1;i++){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heartbitListener[i]=i%26+'A';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heartbitListener[i+1]='\0';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zmq::socket_t sucketT (context,ZMQ_PULL);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sucketT.bind ("tcp://*:*");//*/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if(zmq_getsockopt(sucketT,ZMQ_LAST_ENDPOINT,heartbitListener,&amp;tmpsizeN)){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sucketT.close();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delete[] tmpadresN;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printf("socket T ID failure1\n");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-1;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deftime=1000;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if(zmq_setsockopt(sucketT,ZMQ_RCVTIMEO,&amp;deftime,sizeof(int))){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sucketT.close();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delete[] tmpadresN;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printf("socket T ID failure2\n");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-1;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tmpsizeN=TCPE*sizeof(char);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fqN;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fqN=zmq_getsockopt(socket,ZMQ_LAST_ENDPOINT,tmpadresN,&amp;tmpsizeN);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if(fqN){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socket.close();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delete[] tmpadresN;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printf("socket C ID failure %d\n",fqN);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-1;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pid_t pidN;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pidN=fork();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if(pidN==0){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char*chidAr=new char[2];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chidAr[0]='M';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chidAr[1]='\0';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char*args[]={NodeExec,tmpadresN,chidAr,heartbitListener,NULL};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execvp(args[0],args);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_exit (EXIT_FAILURE);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if(pidN&lt;0){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printf("something went wrong with fork()\n");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socket.close();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delete[] tmpadresN;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zmq::message_t requestN (5);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memcpy (requestN.data (), "Ready", 5);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socket.send (requestN,zmq::send_flags::none);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zmq::message_t replyN;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socket.recv(replyN,zmq::recv_flags::none);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bool snd,needEnd=true;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std::thread lifeChecker;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heartbit=0;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bool running=true;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if(TCP4HRT){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lifeChecker=std::thread(updateTimers,std::ref(timers),std::ref(sucketT),std::ref(running));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while(NULL!=fgets (inpt, num, stdin)){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needEnd=false;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ln=(int)strlen(inpt);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if(inpt[0]=='\n'){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for(i=0;i&lt;CMNM;i++){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found=true;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tln=(int)strlen(cmds[i]);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if(ln&lt;tln){continue;}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for(j=0;j&lt;tln;j++){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if(cmds[i][j]!=inpt[j]){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found=false;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if(found){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found=false;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if(!found){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printf("Error: command not found\n");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continue;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if(i&lt;5){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arg1=getIntM(inpt,j);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if(i&gt;2){i++;}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if(i==0){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j++;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arg2=getIntM(inpt,j);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if(i==2){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j++;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arg3=getStrM(inpt,j);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if(inpt[j]==' 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j++;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arg2=getIntM(inpt,j);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else{i++;}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}else{i++;}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snd=true;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if(i==0){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for(tln=0;tln&lt;chids.size();tln++){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if(chids[tln]==arg1){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printf("Error: Already exists\n");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snd=false;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if(chids[tln]==arg2){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snd=true;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if(tln==chids.size()){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printf("Error: Parent not found\n");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snd=false;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if(((i&gt;0)&amp;&amp;(i&lt;4))||(i==5)){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for(tln=0;tln&lt;chids.size();tln++){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if((chids[tln]==arg1)){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snd=true;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if(tln==chids.size()){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printf("Error: Not found\n");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snd=false;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if(i==5){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snd=false;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if(heartbit&gt;0){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if(timers.count(arg1)){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if(((double)clock()-timers[arg1]) &gt; 4*(double)(heartbit/1000 * CLOCKS_PER_SEC)){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printf("Ok: 0\n");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printf("Ok: 1\n");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printf("Error: Node Heartbit has not been set\n");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printf("Error: Heartbit is set to 0\n");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if(i==7){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 (const auto&amp; p : timers ) 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std::cout &lt;&lt;"["&lt;&lt;p.first&lt;&lt;"]"&lt;&lt;(p.second-(double)clock())&lt;&lt;std::endl;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}printf("\n");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snd=true;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arg1=1;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arg2=0;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arg3="beans\0";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if(snd){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command=std::to_string(i)+" "+std::to_string(arg1)+" "+std::to_string(arg2)+" "+arg3+"\0";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zmq::message_t request (command.size());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memcpy (request.data (), command.c_str(), command.size());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socket.send(request,zmq::send_flags::none);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zmq::message_t reply;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socket.recv(reply,zmq::recv_flags::none);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((char*)reply.data())[reply.size()]='\0';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 ((char*)reply.data())[0]=='U' 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printf("Error: Node not avaliable\n");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if(i==0){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 ((char*)reply.data())[0]=='V' 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chids.push_back(arg1);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ofs=1;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ji=getIntM((char*)reply.data(),ofs);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printf("Ok: %d\n",ji);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printf("Error: could not create new node\n");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if((i==1)&amp;&amp;(((char*)reply.data())[0]=='Y')){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ii;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for(ii=0;chids[ii]!=arg1;ii++);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for(ii;ii&lt;chids.size()-1;ii++){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chids[ii]=chids[ii+1];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chids.resize(chids.size()-1);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printf("Ok\n");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if((i==4)&amp;&amp;(((char*)reply.data())[0]=='Y')){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heartbit = arg1;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if(((char*)reply.data())[0]=='K'){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ii=1,jj=1,ji=1;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 tpm;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while(jj&lt;reply.size()){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jj++;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tpm=((char*)reply.data())[jj];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if((tpm&gt;'9')||(tpm&lt;'0')){break;}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ji=getIntM((char*)reply.data(),jj);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for(ii=0;chids[ii]!=ji;ii++);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for(ii;ii&lt;chids.size()-1;ii++){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chids[ii]=chids[ii+1];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chids.resize(chids.size()-1);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if(((char*)reply.data())[0]=='Y'){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printf("Ok\n");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if(((char*)reply.data())[0]=='V'){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ofs=1+(((char*)reply.data())[1]==' ');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ji=getIntM((char*)reply.data(),ofs);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printf("Ok: %d\n",ji);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if(((char*)reply.data())[0]=='N'){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printf("Not Ok\n");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if(i==6){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if((i==1)&amp;&amp;(arg1==-1)){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needEnd=true;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running=false;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if(TCP4HRT){lifeChecker.join();}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sucketT.close();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if(needEnd){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command="6 0 0 0\0\0";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zmq::message_t request (command.size());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memcpy (request.data (), command.c_str(), command.size());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socket.send(request,zmq::send_flags::none);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socket.close();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context.close();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//0        "create childID parentID"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//1        "remove childID"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//2        "exec childID name value"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//3        "exec childID name"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//4        "heartbit TIME"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//5        "ping childID"</w:t>
      </w:r>
    </w:p>
    <w:p w:rsidR="00676C59" w:rsidRPr="00D91120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//6        "exit"</w:t>
      </w:r>
    </w:p>
    <w:p w:rsidR="00676C59" w:rsidRPr="000D5E2C" w:rsidRDefault="00676C59" w:rsidP="00D911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1120">
        <w:rPr>
          <w:rFonts w:ascii="Times New Roman" w:hAnsi="Times New Roman" w:cs="Times New Roman"/>
          <w:bCs/>
          <w:sz w:val="28"/>
          <w:szCs w:val="28"/>
          <w:lang w:val="en-US"/>
        </w:rPr>
        <w:t>//7        "admin info"</w:t>
      </w:r>
    </w:p>
    <w:p w:rsidR="00676C59" w:rsidRPr="00813AB2" w:rsidRDefault="00676C59" w:rsidP="000D5E2C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143E11" w:rsidRDefault="00676C59" w:rsidP="00BE6613">
      <w:pPr>
        <w:spacing w:line="240" w:lineRule="exact"/>
        <w:jc w:val="center"/>
        <w:rPr>
          <w:b/>
          <w:bCs/>
          <w:lang w:val="en-GB"/>
        </w:rPr>
      </w:pPr>
      <w:r w:rsidRPr="00BA1555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143E1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BA1555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create 12 -1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Ok: 206303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create 13 -1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Ok: 206308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create 16 12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Ok: 6313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create 2 3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Error: Parent not found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create 1992 12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Ok: 6319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admin info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[0]-93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┌────────────────────────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-1: heartbit = 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pids= [ 206303 206308 ]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chids= [ 12 13 ]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└────────────────────────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┌────────────────────────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12: heartbit = 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pids= [ 206313 206319 ]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chids= [ 16 1992 ]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└────────────────────────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┌────────────────────────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16: heartbit = 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pids=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chids=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└────────────────────────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┌────────────────────────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13: heartbit = 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pids=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chids=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└────────────────────────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┌────────────────────────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1992: heartbit = 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pids=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chids=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└────────────────────────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create -5 12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Ok: 6333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exec 13 bruh 228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exec 13 bruh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Ok: 228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exec 16 bruh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admin info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[0]-70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┌────────────────────────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-1: heartbit = 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pids= [ 206303 206308 ]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chids= [ 12 13 ]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└────────────────────────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┌────────────────────────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13: heartbit = 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pids=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chids=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[bruh]228</w:t>
      </w: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└────────────────────────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┌────────────────────────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12: heartbit = 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pids= [ 206313 206319 206333 0 ]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chids= [ 16 1992 -5 0 ]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└────────────────────────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┌────────────────────────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1992: heartbit = 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pids=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chids=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└────────────────────────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┌────────────────────────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-5: heartbit = 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pids=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chids=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└────────────────────────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┌────────────────────────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16: heartbit = 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pids=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chids=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└────────────────────────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remove 12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admin info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[0]-70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┌────────────────────────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-1: heartbit = 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pids= [ 0 206308 ]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chids= [ 0 13 ]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└────────────────────────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┌────────────────────────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13: heartbit = 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pids=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chids=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[bruh]228</w:t>
      </w: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└────────────────────────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heartbit 1000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ping 13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Error: Node Heartbit has not been set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admin info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[-1]-32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[0]-1845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┌────────────────────────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-1: heartbit = 1000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pids= [ 0 206308 ]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chids= [ 0 13 ]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└────────────────────────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┌────────────────────────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13: heartbit = 1000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pids=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chids= [ ]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[bruh]228</w:t>
      </w: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└────────────────────────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ping 13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Error: Node Heartbit has not been set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ping -1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Ok: 1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ping 13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Ok: 1</w:t>
      </w:r>
    </w:p>
    <w:p w:rsidR="00676C59" w:rsidRPr="00344926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</w:p>
    <w:p w:rsidR="00676C59" w:rsidRDefault="00676C59" w:rsidP="00344926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49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aaaaa@TRASHBox:~/Desktop/OC/laba6$ </w:t>
      </w:r>
    </w:p>
    <w:p w:rsidR="00676C59" w:rsidRPr="00344926" w:rsidRDefault="00676C59" w:rsidP="00344926">
      <w:pPr>
        <w:spacing w:after="0" w:line="20" w:lineRule="atLeast"/>
        <w:rPr>
          <w:b/>
          <w:bCs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говорит, что у узла 13 не установлен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heartbit</w:t>
      </w:r>
      <w:r>
        <w:rPr>
          <w:rFonts w:ascii="Times New Roman" w:hAnsi="Times New Roman" w:cs="Times New Roman"/>
          <w:bCs/>
          <w:sz w:val="28"/>
          <w:szCs w:val="28"/>
        </w:rPr>
        <w:t>, поскольку на момент запроса узел 13 ещё не успел отправить ни одного сигнала (система, на которой проводилась работа, очень медленная)</w:t>
      </w:r>
    </w:p>
    <w:p w:rsidR="00676C59" w:rsidRPr="004831B8" w:rsidRDefault="00676C59" w:rsidP="004831B8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76C59" w:rsidRPr="00D91120" w:rsidRDefault="00676C5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91120">
        <w:rPr>
          <w:rFonts w:ascii="Times New Roman" w:hAnsi="Times New Roman" w:cs="Times New Roman"/>
          <w:bCs/>
          <w:sz w:val="28"/>
          <w:szCs w:val="28"/>
        </w:rPr>
        <w:t>Грандиозная работа. В процессе работы над ней было рассмотрено большое количество вариантов взаимодействия процессов. Например, пока система PUSH-PULL не работала (из-за незаметной синтаксической ошибки), таймеры heartbit планировалось хранить в файле отображённом в память (с реаллокацией).</w:t>
      </w:r>
    </w:p>
    <w:sectPr w:rsidR="00676C59" w:rsidRPr="00D91120" w:rsidSect="00ED74BE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C59" w:rsidRDefault="00676C59" w:rsidP="00ED74BE">
      <w:pPr>
        <w:spacing w:after="0" w:line="240" w:lineRule="auto"/>
      </w:pPr>
      <w:r>
        <w:separator/>
      </w:r>
    </w:p>
  </w:endnote>
  <w:endnote w:type="continuationSeparator" w:id="0">
    <w:p w:rsidR="00676C59" w:rsidRDefault="00676C59" w:rsidP="00ED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altName w:val="Arial Unicode MS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C59" w:rsidRDefault="00676C5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C59" w:rsidRDefault="00676C59" w:rsidP="00ED74BE">
      <w:pPr>
        <w:spacing w:after="0" w:line="240" w:lineRule="auto"/>
      </w:pPr>
      <w:r>
        <w:separator/>
      </w:r>
    </w:p>
  </w:footnote>
  <w:footnote w:type="continuationSeparator" w:id="0">
    <w:p w:rsidR="00676C59" w:rsidRDefault="00676C59" w:rsidP="00ED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4C0A0E2"/>
    <w:lvl w:ilvl="0">
      <w:numFmt w:val="bullet"/>
      <w:lvlText w:val="*"/>
      <w:lvlJc w:val="left"/>
    </w:lvl>
  </w:abstractNum>
  <w:abstractNum w:abstractNumId="1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B3459BC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B339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75F2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DDF3A9D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7">
    <w:nsid w:val="4DF048DF"/>
    <w:multiLevelType w:val="multilevel"/>
    <w:tmpl w:val="FFFFFFFF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8">
    <w:nsid w:val="5D653FA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74BE"/>
    <w:rsid w:val="000128D7"/>
    <w:rsid w:val="000613EC"/>
    <w:rsid w:val="00061D0C"/>
    <w:rsid w:val="000C2C65"/>
    <w:rsid w:val="000D5E2C"/>
    <w:rsid w:val="000F6A18"/>
    <w:rsid w:val="00101427"/>
    <w:rsid w:val="00102C1C"/>
    <w:rsid w:val="00123A58"/>
    <w:rsid w:val="00143E11"/>
    <w:rsid w:val="0033735B"/>
    <w:rsid w:val="00344926"/>
    <w:rsid w:val="00441B75"/>
    <w:rsid w:val="00454558"/>
    <w:rsid w:val="004720BE"/>
    <w:rsid w:val="004831B8"/>
    <w:rsid w:val="004869A0"/>
    <w:rsid w:val="004F5321"/>
    <w:rsid w:val="0050072A"/>
    <w:rsid w:val="005D4E3F"/>
    <w:rsid w:val="005E4585"/>
    <w:rsid w:val="00676C59"/>
    <w:rsid w:val="006D3719"/>
    <w:rsid w:val="006E3572"/>
    <w:rsid w:val="00726770"/>
    <w:rsid w:val="00732643"/>
    <w:rsid w:val="00813AB2"/>
    <w:rsid w:val="008A453C"/>
    <w:rsid w:val="008D7397"/>
    <w:rsid w:val="00AB0869"/>
    <w:rsid w:val="00B31A3F"/>
    <w:rsid w:val="00B40382"/>
    <w:rsid w:val="00B630A3"/>
    <w:rsid w:val="00BA1555"/>
    <w:rsid w:val="00BE6613"/>
    <w:rsid w:val="00C30B2E"/>
    <w:rsid w:val="00CA1B82"/>
    <w:rsid w:val="00D91120"/>
    <w:rsid w:val="00EB27E1"/>
    <w:rsid w:val="00ED74BE"/>
    <w:rsid w:val="00F70B32"/>
    <w:rsid w:val="00FA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3735B"/>
    <w:pPr>
      <w:suppressAutoHyphens/>
      <w:spacing w:after="160" w:line="259" w:lineRule="auto"/>
    </w:pPr>
  </w:style>
  <w:style w:type="paragraph" w:styleId="Heading1">
    <w:name w:val="heading 1"/>
    <w:basedOn w:val="Normal"/>
    <w:link w:val="Heading1Char"/>
    <w:uiPriority w:val="99"/>
    <w:qFormat/>
    <w:rsid w:val="0033735B"/>
    <w:pPr>
      <w:keepNext/>
      <w:keepLines/>
      <w:spacing w:before="240" w:after="0"/>
      <w:outlineLvl w:val="0"/>
    </w:pPr>
    <w:rPr>
      <w:rFonts w:ascii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3735B"/>
    <w:pPr>
      <w:keepNext/>
      <w:keepLines/>
      <w:spacing w:before="200" w:after="0"/>
      <w:outlineLvl w:val="1"/>
    </w:pPr>
    <w:rPr>
      <w:rFonts w:ascii="Calibri Light" w:hAnsi="Calibri Light" w:cs="Calibri Light"/>
      <w:b/>
      <w:bCs/>
      <w:color w:val="4472C4"/>
      <w:sz w:val="26"/>
      <w:szCs w:val="26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30B2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30B2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a">
    <w:name w:val="Верхний колонтитул Знак"/>
    <w:basedOn w:val="DefaultParagraphFont"/>
    <w:uiPriority w:val="99"/>
    <w:rsid w:val="0033735B"/>
    <w:rPr>
      <w:rFonts w:eastAsia="Times New Roman" w:cs="Times New Roman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rsid w:val="0033735B"/>
    <w:rPr>
      <w:rFonts w:eastAsia="Times New Roman" w:cs="Times New Roman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rsid w:val="0033735B"/>
    <w:rPr>
      <w:rFonts w:cs="Times New Roman"/>
    </w:rPr>
  </w:style>
  <w:style w:type="character" w:customStyle="1" w:styleId="1">
    <w:name w:val="Заголовок 1 Знак"/>
    <w:basedOn w:val="DefaultParagraphFont"/>
    <w:uiPriority w:val="99"/>
    <w:rsid w:val="0033735B"/>
    <w:rPr>
      <w:rFonts w:ascii="Calibri Light" w:hAnsi="Calibri Light" w:cs="Calibri Light"/>
      <w:color w:val="2F5496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locked/>
    <w:rsid w:val="0033735B"/>
    <w:rPr>
      <w:rFonts w:ascii="Courier New" w:hAnsi="Courier New" w:cs="Courier New"/>
      <w:sz w:val="20"/>
      <w:szCs w:val="20"/>
      <w:lang w:eastAsia="ru-RU"/>
    </w:rPr>
  </w:style>
  <w:style w:type="character" w:customStyle="1" w:styleId="Bullets">
    <w:name w:val="Bullets"/>
    <w:uiPriority w:val="99"/>
    <w:rsid w:val="00ED74BE"/>
    <w:rPr>
      <w:rFonts w:ascii="OpenSymbol" w:hAnsi="OpenSymbol"/>
    </w:rPr>
  </w:style>
  <w:style w:type="character" w:customStyle="1" w:styleId="Hyperlink1">
    <w:name w:val="Hyperlink1"/>
    <w:uiPriority w:val="99"/>
    <w:rsid w:val="00ED74BE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9"/>
    <w:locked/>
    <w:rsid w:val="0033735B"/>
    <w:rPr>
      <w:rFonts w:ascii="Calibri Light" w:hAnsi="Calibri Light" w:cs="Calibri Light"/>
      <w:b/>
      <w:bCs/>
      <w:color w:val="4472C4"/>
      <w:sz w:val="26"/>
      <w:szCs w:val="26"/>
    </w:rPr>
  </w:style>
  <w:style w:type="paragraph" w:customStyle="1" w:styleId="Heading">
    <w:name w:val="Heading"/>
    <w:basedOn w:val="Normal"/>
    <w:next w:val="BodyText"/>
    <w:uiPriority w:val="99"/>
    <w:rsid w:val="00ED74BE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D74BE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30B2E"/>
    <w:rPr>
      <w:rFonts w:cs="Times New Roman"/>
    </w:rPr>
  </w:style>
  <w:style w:type="paragraph" w:styleId="List">
    <w:name w:val="List"/>
    <w:basedOn w:val="BodyText"/>
    <w:uiPriority w:val="99"/>
    <w:rsid w:val="00ED74BE"/>
    <w:rPr>
      <w:rFonts w:cs="Lohit Devanagari"/>
    </w:rPr>
  </w:style>
  <w:style w:type="paragraph" w:styleId="Caption">
    <w:name w:val="caption"/>
    <w:basedOn w:val="Normal"/>
    <w:uiPriority w:val="99"/>
    <w:qFormat/>
    <w:rsid w:val="00ED74B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ED74BE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rsid w:val="0033735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33735B"/>
    <w:pPr>
      <w:ind w:left="720"/>
      <w:contextualSpacing/>
    </w:pPr>
  </w:style>
  <w:style w:type="paragraph" w:customStyle="1" w:styleId="HeaderandFooter">
    <w:name w:val="Header and Footer"/>
    <w:basedOn w:val="Normal"/>
    <w:uiPriority w:val="99"/>
    <w:rsid w:val="00ED74BE"/>
  </w:style>
  <w:style w:type="paragraph" w:styleId="Header">
    <w:name w:val="header"/>
    <w:basedOn w:val="Normal"/>
    <w:link w:val="HeaderChar"/>
    <w:uiPriority w:val="99"/>
    <w:rsid w:val="00337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0B2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37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30B2E"/>
    <w:rPr>
      <w:rFonts w:cs="Times New Roman"/>
    </w:rPr>
  </w:style>
  <w:style w:type="paragraph" w:styleId="TOCHeading">
    <w:name w:val="TOC Heading"/>
    <w:basedOn w:val="Heading1"/>
    <w:uiPriority w:val="99"/>
    <w:qFormat/>
    <w:rsid w:val="0033735B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99"/>
    <w:semiHidden/>
    <w:rsid w:val="0033735B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autoRedefine/>
    <w:uiPriority w:val="99"/>
    <w:semiHidden/>
    <w:rsid w:val="0033735B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autoRedefine/>
    <w:uiPriority w:val="99"/>
    <w:semiHidden/>
    <w:rsid w:val="0033735B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autoRedefine/>
    <w:uiPriority w:val="99"/>
    <w:semiHidden/>
    <w:rsid w:val="0033735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autoRedefine/>
    <w:uiPriority w:val="99"/>
    <w:semiHidden/>
    <w:rsid w:val="0033735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autoRedefine/>
    <w:uiPriority w:val="99"/>
    <w:semiHidden/>
    <w:rsid w:val="0033735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autoRedefine/>
    <w:uiPriority w:val="99"/>
    <w:semiHidden/>
    <w:rsid w:val="0033735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autoRedefine/>
    <w:uiPriority w:val="99"/>
    <w:semiHidden/>
    <w:rsid w:val="0033735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autoRedefine/>
    <w:uiPriority w:val="99"/>
    <w:semiHidden/>
    <w:rsid w:val="0033735B"/>
    <w:pPr>
      <w:spacing w:after="0"/>
      <w:ind w:left="176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37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C30B2E"/>
    <w:rPr>
      <w:rFonts w:ascii="Courier New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ED74BE"/>
    <w:pPr>
      <w:spacing w:after="0"/>
    </w:pPr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283</TotalTime>
  <Pages>26</Pages>
  <Words>3741</Words>
  <Characters>21328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Авиационный Институт</dc:title>
  <dc:subject/>
  <dc:creator>sindchess@gmail.com</dc:creator>
  <cp:keywords/>
  <dc:description/>
  <cp:lastModifiedBy>murlchal2</cp:lastModifiedBy>
  <cp:revision>8</cp:revision>
  <dcterms:created xsi:type="dcterms:W3CDTF">2021-04-17T04:30:00Z</dcterms:created>
  <dcterms:modified xsi:type="dcterms:W3CDTF">2021-04-21T15:27:00Z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