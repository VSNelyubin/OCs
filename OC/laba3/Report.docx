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72" w:rsidRDefault="006E3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E3572" w:rsidRDefault="006E3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E3572" w:rsidRDefault="006E35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572" w:rsidRDefault="006E3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E3572" w:rsidRDefault="006E3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E3572" w:rsidRPr="00BA1555" w:rsidRDefault="006E35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40382">
        <w:rPr>
          <w:rFonts w:ascii="Times New Roman" w:hAnsi="Times New Roman" w:cs="Times New Roman"/>
          <w:sz w:val="28"/>
          <w:szCs w:val="28"/>
        </w:rPr>
        <w:t>3</w:t>
      </w:r>
      <w:r w:rsidRPr="00BA1555">
        <w:rPr>
          <w:rFonts w:ascii="Times New Roman" w:hAnsi="Times New Roman" w:cs="Times New Roman"/>
          <w:sz w:val="28"/>
          <w:szCs w:val="28"/>
        </w:rPr>
        <w:t xml:space="preserve"> по курсу </w:t>
      </w:r>
    </w:p>
    <w:p w:rsidR="006E3572" w:rsidRPr="00BA1555" w:rsidRDefault="006E35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6E3572" w:rsidRPr="00BA1555" w:rsidRDefault="006E3572">
      <w:pPr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ab/>
      </w:r>
    </w:p>
    <w:p w:rsidR="006E3572" w:rsidRPr="00BA1555" w:rsidRDefault="006E3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Многопоточие</w:t>
      </w:r>
    </w:p>
    <w:p w:rsidR="006E3572" w:rsidRPr="00BA1555" w:rsidRDefault="006E35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Студент: [ Нелюбин В.С ]</w:t>
      </w:r>
    </w:p>
    <w:p w:rsidR="006E3572" w:rsidRPr="00BA1555" w:rsidRDefault="006E357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Группа: М8О–206Б–19</w:t>
      </w:r>
    </w:p>
    <w:p w:rsidR="006E3572" w:rsidRPr="00BA1555" w:rsidRDefault="006E357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Вариант: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A15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3572" w:rsidRPr="00BA1555" w:rsidRDefault="006E35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Преподаватель: Соколов Андрей Алексеевич</w:t>
      </w:r>
    </w:p>
    <w:p w:rsidR="006E3572" w:rsidRPr="00BA1555" w:rsidRDefault="006E35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 xml:space="preserve">Оценка: __________ </w:t>
      </w:r>
    </w:p>
    <w:p w:rsidR="006E3572" w:rsidRPr="00BA1555" w:rsidRDefault="006E35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Дата: __________</w:t>
      </w:r>
    </w:p>
    <w:p w:rsidR="006E3572" w:rsidRPr="00BA1555" w:rsidRDefault="006E35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Подпись: __________</w:t>
      </w:r>
    </w:p>
    <w:p w:rsidR="006E3572" w:rsidRPr="00BA1555" w:rsidRDefault="006E3572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Москва, 2020.</w:t>
      </w:r>
    </w:p>
    <w:p w:rsidR="006E3572" w:rsidRPr="00BA1555" w:rsidRDefault="006E35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E3572" w:rsidRPr="00BA1555" w:rsidRDefault="006E3572" w:rsidP="00BA1555">
      <w:pPr>
        <w:suppressAutoHyphens w:val="0"/>
        <w:autoSpaceDE w:val="0"/>
        <w:autoSpaceDN w:val="0"/>
        <w:adjustRightInd w:val="0"/>
        <w:spacing w:before="200" w:after="0" w:line="252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BA1555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6E3572" w:rsidRPr="00BA1555" w:rsidRDefault="006E3572" w:rsidP="00BA1555">
      <w:pPr>
        <w:suppressAutoHyphens w:val="0"/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:rsidR="006E3572" w:rsidRPr="00B40382" w:rsidRDefault="006E3572" w:rsidP="00B40382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252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>Управление потоками в ОС</w:t>
      </w:r>
    </w:p>
    <w:p w:rsidR="006E3572" w:rsidRPr="00B40382" w:rsidRDefault="006E3572" w:rsidP="00B40382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252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>Обеспечение синхронизации между потоками</w:t>
      </w:r>
    </w:p>
    <w:p w:rsidR="006E3572" w:rsidRPr="00BA1555" w:rsidRDefault="006E3572" w:rsidP="00BA1555">
      <w:pPr>
        <w:pStyle w:val="Heading2"/>
        <w:rPr>
          <w:rFonts w:ascii="Times New Roman" w:hAnsi="Times New Roman" w:cs="Times New Roman"/>
          <w:bCs w:val="0"/>
          <w:color w:val="auto"/>
          <w:sz w:val="28"/>
          <w:szCs w:val="28"/>
          <w:lang w:eastAsia="ru-RU"/>
        </w:rPr>
      </w:pPr>
      <w:r w:rsidRPr="00BA1555">
        <w:rPr>
          <w:rFonts w:ascii="Times New Roman" w:hAnsi="Times New Roman" w:cs="Times New Roman"/>
          <w:bCs w:val="0"/>
          <w:color w:val="auto"/>
          <w:sz w:val="28"/>
          <w:szCs w:val="28"/>
          <w:lang w:eastAsia="ru-RU"/>
        </w:rPr>
        <w:t>Задание</w:t>
      </w:r>
    </w:p>
    <w:p w:rsidR="006E3572" w:rsidRPr="00B40382" w:rsidRDefault="006E3572" w:rsidP="00B40382">
      <w:pPr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</w:t>
      </w:r>
      <w:r>
        <w:rPr>
          <w:rFonts w:ascii="Times New Roman" w:hAnsi="Times New Roman" w:cs="Times New Roman"/>
          <w:sz w:val="28"/>
          <w:szCs w:val="28"/>
        </w:rPr>
        <w:t>. При обработке</w:t>
      </w:r>
      <w:r w:rsidRPr="00B40382">
        <w:rPr>
          <w:rFonts w:ascii="Times New Roman" w:hAnsi="Times New Roman" w:cs="Times New Roman"/>
          <w:sz w:val="28"/>
          <w:szCs w:val="28"/>
        </w:rPr>
        <w:t xml:space="preserve">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:rsidR="006E3572" w:rsidRPr="00B40382" w:rsidRDefault="006E3572" w:rsidP="00B40382">
      <w:pPr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6E3572" w:rsidRPr="00B40382" w:rsidRDefault="006E3572" w:rsidP="00B40382">
      <w:pPr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:rsidR="006E3572" w:rsidRPr="00B40382" w:rsidRDefault="006E3572" w:rsidP="00B40382">
      <w:pPr>
        <w:rPr>
          <w:rFonts w:ascii="Times New Roman" w:hAnsi="Times New Roman" w:cs="Times New Roman"/>
          <w:sz w:val="28"/>
          <w:szCs w:val="28"/>
        </w:rPr>
      </w:pPr>
      <w:r w:rsidRPr="00B40382">
        <w:rPr>
          <w:rFonts w:ascii="Times New Roman" w:hAnsi="Times New Roman" w:cs="Times New Roman"/>
          <w:sz w:val="28"/>
          <w:szCs w:val="28"/>
        </w:rPr>
        <w:t>Найти образец в строке наивным алгоритмом</w:t>
      </w:r>
    </w:p>
    <w:p w:rsidR="006E3572" w:rsidRPr="00B40382" w:rsidRDefault="006E3572" w:rsidP="00B40382">
      <w:pPr>
        <w:rPr>
          <w:rFonts w:ascii="Times New Roman" w:hAnsi="Times New Roman" w:cs="Times New Roman"/>
          <w:sz w:val="28"/>
          <w:szCs w:val="28"/>
        </w:rPr>
      </w:pPr>
    </w:p>
    <w:p w:rsidR="006E3572" w:rsidRPr="00BA1555" w:rsidRDefault="006E3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6E3572" w:rsidRDefault="006E3572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thr</w:t>
      </w:r>
      <w:r w:rsidRPr="00BA1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r w:rsidRPr="00BA1555">
        <w:rPr>
          <w:rFonts w:ascii="Times New Roman" w:hAnsi="Times New Roman" w:cs="Times New Roman"/>
          <w:sz w:val="28"/>
          <w:szCs w:val="28"/>
        </w:rPr>
        <w:t xml:space="preserve">stdio.h stdlib.h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40382">
        <w:rPr>
          <w:rFonts w:ascii="Times New Roman" w:hAnsi="Times New Roman" w:cs="Times New Roman"/>
          <w:sz w:val="28"/>
          <w:szCs w:val="28"/>
        </w:rPr>
        <w:t>pthread.h</w:t>
      </w:r>
      <w:r>
        <w:rPr>
          <w:rFonts w:ascii="Times New Roman" w:hAnsi="Times New Roman" w:cs="Times New Roman"/>
          <w:sz w:val="28"/>
          <w:szCs w:val="28"/>
        </w:rPr>
        <w:t>. Основные команды программы:</w:t>
      </w:r>
    </w:p>
    <w:p w:rsidR="006E3572" w:rsidRDefault="006E3572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 w:rsidRPr="00102C1C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r w:rsidRPr="00102C1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02C1C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– Создаёт новый поток, исполняющий указанную в аргументах функцию.</w:t>
      </w:r>
    </w:p>
    <w:p w:rsidR="006E3572" w:rsidRPr="00CA1B82" w:rsidRDefault="006E3572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2C1C">
        <w:rPr>
          <w:rFonts w:ascii="Times New Roman" w:hAnsi="Times New Roman" w:cs="Times New Roman"/>
          <w:b/>
          <w:bCs/>
          <w:sz w:val="28"/>
          <w:szCs w:val="28"/>
        </w:rPr>
        <w:t>pthread_join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ждёт, пока поток не готов к завершению, а затем прекращает его.</w:t>
      </w:r>
    </w:p>
    <w:p w:rsidR="006E3572" w:rsidRDefault="006E357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6A18">
        <w:rPr>
          <w:rFonts w:ascii="Times New Roman" w:hAnsi="Times New Roman" w:cs="Times New Roman"/>
          <w:sz w:val="28"/>
          <w:szCs w:val="28"/>
        </w:rPr>
        <w:t xml:space="preserve">Для проверки времени работы используется команда </w:t>
      </w:r>
      <w:r w:rsidRPr="000F6A18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0F6A1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</w:p>
    <w:p w:rsidR="006E3572" w:rsidRDefault="006E357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sz w:val="28"/>
          <w:szCs w:val="28"/>
        </w:rPr>
        <w:t>Для проверки количества используемых потоков используется утилита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F70B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F70B3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E3572" w:rsidRPr="00F70B32" w:rsidRDefault="006E357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получает на вход 3 аргумента: максимальное количество потоков, строка, и подстрока, вхождения которой нужно найти. Если количество аргументов больше, программа будет вести себя специальным образом. Все потоки будут входить в бесконечный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70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цикл. Это делает проверку числа потоков легче.</w:t>
      </w: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572" w:rsidRDefault="006E357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3572" w:rsidRDefault="006E3572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6E3572" w:rsidRDefault="006E3572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 потоков.</w:t>
      </w:r>
    </w:p>
    <w:p w:rsidR="006E3572" w:rsidRDefault="006E3572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Придумать, как использовать потоки для решения данной задачи.</w:t>
      </w:r>
    </w:p>
    <w:p w:rsidR="006E3572" w:rsidRDefault="006E3572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саму программу.</w:t>
      </w:r>
    </w:p>
    <w:p w:rsidR="006E3572" w:rsidRDefault="006E3572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средства измерения времени и количества потоков программы</w:t>
      </w:r>
    </w:p>
    <w:p w:rsidR="006E3572" w:rsidRDefault="006E3572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6E3572" w:rsidRDefault="006E3572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3572" w:rsidRPr="00F70B32" w:rsidRDefault="006E357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thr</w:t>
      </w:r>
      <w:r w:rsidRPr="00F70B32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70B32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>#include &lt;stdio.h&gt;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>#include &lt;stdlib.h&gt;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>#include &lt;pthread.h&gt;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>typedef struct cci{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char*r;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char*w;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o;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>}cci;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>void* isSubstr(void*vdi){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cci*inpt=(cci*)vdi;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while(inpt-&gt;o==-1){}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i=0;inpt-&gt;w[i]!='\0';i++){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if(inpt-&gt;r[inpt-&gt;o+i]!=inpt-&gt;w[i]){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inpt-&gt;o=-1;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if(inpt-&gt;o!=-1){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printf("sample found at %d\n",inpt-&gt;o);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>int main(int argc, char *argv[]){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limt,strl,smpl;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if(argc &lt; 4) 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printf("bad command line arguments :(\n");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-1;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for(smpl=0;argv[3][smpl]!='\0';smpl++);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for(strl=0;argv[2][strl]!='\0';strl++);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if(smpl&gt;strl){printf("sample is bigger than the line. very bad\n");return -1;}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limt=0;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i=0;argv[1][i]!='\0';i++){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limt=limt*10+argv[1][i]-'0';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printf("max threads = %d\nline = %s\nsample = %s\n",limt,argv[2],argv[3]);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pthread_t*thrds=malloc(sizeof(pthread_t)*limt);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rertn,ei,ii;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cci**fori=malloc(sizeof(cci*)*limt);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for(ei=0;ei&lt;limt;ei++){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fori[ei]=malloc(sizeof(cci));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for(ei=0;ei&lt;=strl-smpl;ei++){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ii=ei%limt;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if(ei&gt;=limt){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if(pthread_join( thrds[ii], NULL)!=0){printf("join error at i=%d\n",ii);}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fori[ii]-&gt;r=argv[2];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fori[ii]-&gt;w=argv[3];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fori[ii]-&gt;o=ei;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if(argc&gt;4){fori[ii]-&gt;o=-1;}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if(pthread_create( &amp;thrds[ii], NULL, isSubstr, (void*)fori[ii])!=0){printf("call error at i=%d\n",ii);}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ii++;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if(ei!=ei%limt){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ii=limt;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j=0;j&lt;ii;j++){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if(pthread_join( thrds[j], NULL)!=0){printf("join error at i=%d\n",j);}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for(ei=0;ei&lt;limt;ei++){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free(fori[ei]);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free(fori);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free(thrds);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6E3572" w:rsidRPr="00F70B32" w:rsidRDefault="006E3572" w:rsidP="00F70B32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0B3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E3572" w:rsidRPr="00F70B32" w:rsidRDefault="006E3572">
      <w:pPr>
        <w:jc w:val="center"/>
        <w:rPr>
          <w:b/>
          <w:bCs/>
          <w:lang w:val="en-GB"/>
        </w:rPr>
      </w:pPr>
      <w:r w:rsidRPr="00BA1555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F70B3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BA1555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6E3572" w:rsidRPr="00F70B32" w:rsidRDefault="006E3572">
      <w:pPr>
        <w:rPr>
          <w:b/>
          <w:bCs/>
          <w:lang w:val="en-GB"/>
        </w:rPr>
      </w:pPr>
    </w:p>
    <w:p w:rsidR="006E3572" w:rsidRPr="00F70B32" w:rsidRDefault="006E3572" w:rsidP="00F70B32">
      <w:pPr>
        <w:spacing w:line="240" w:lineRule="exact"/>
        <w:rPr>
          <w:lang w:val="en-GB"/>
        </w:rPr>
      </w:pPr>
      <w:r w:rsidRPr="00F70B32">
        <w:rPr>
          <w:lang w:val="en-GB"/>
        </w:rPr>
        <w:t>aaaaa@TRASHBox:~/Desktop/OC/laba3$ ./a.out 12 blablablablawequhgbalalaika ala</w:t>
      </w:r>
    </w:p>
    <w:p w:rsidR="006E3572" w:rsidRPr="00F70B32" w:rsidRDefault="006E3572" w:rsidP="00F70B32">
      <w:pPr>
        <w:spacing w:line="240" w:lineRule="exact"/>
        <w:rPr>
          <w:lang w:val="en-GB"/>
        </w:rPr>
      </w:pPr>
      <w:r w:rsidRPr="00F70B32">
        <w:rPr>
          <w:lang w:val="en-GB"/>
        </w:rPr>
        <w:t>max threads = 12</w:t>
      </w:r>
    </w:p>
    <w:p w:rsidR="006E3572" w:rsidRPr="00F70B32" w:rsidRDefault="006E3572" w:rsidP="00F70B32">
      <w:pPr>
        <w:spacing w:line="240" w:lineRule="exact"/>
        <w:rPr>
          <w:lang w:val="en-GB"/>
        </w:rPr>
      </w:pPr>
      <w:r w:rsidRPr="00F70B32">
        <w:rPr>
          <w:lang w:val="en-GB"/>
        </w:rPr>
        <w:t>line = blablablablawequhgbalalaika</w:t>
      </w:r>
    </w:p>
    <w:p w:rsidR="006E3572" w:rsidRPr="00F70B32" w:rsidRDefault="006E3572" w:rsidP="00F70B32">
      <w:pPr>
        <w:spacing w:line="240" w:lineRule="exact"/>
        <w:rPr>
          <w:lang w:val="en-GB"/>
        </w:rPr>
      </w:pPr>
      <w:r w:rsidRPr="00F70B32">
        <w:rPr>
          <w:lang w:val="en-GB"/>
        </w:rPr>
        <w:t>sample = ala</w:t>
      </w:r>
    </w:p>
    <w:p w:rsidR="006E3572" w:rsidRPr="00F70B32" w:rsidRDefault="006E3572" w:rsidP="00F70B32">
      <w:pPr>
        <w:spacing w:line="240" w:lineRule="exact"/>
        <w:rPr>
          <w:lang w:val="en-GB"/>
        </w:rPr>
      </w:pPr>
      <w:r w:rsidRPr="00F70B32">
        <w:rPr>
          <w:lang w:val="en-GB"/>
        </w:rPr>
        <w:t>sample found at 21</w:t>
      </w:r>
    </w:p>
    <w:p w:rsidR="006E3572" w:rsidRPr="00F70B32" w:rsidRDefault="006E3572" w:rsidP="00F70B32">
      <w:pPr>
        <w:spacing w:line="240" w:lineRule="exact"/>
        <w:rPr>
          <w:lang w:val="en-GB"/>
        </w:rPr>
      </w:pPr>
      <w:r w:rsidRPr="00F70B32">
        <w:rPr>
          <w:lang w:val="en-GB"/>
        </w:rPr>
        <w:t>sample found at 19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aaaaa@TRASHBox:~/Desktop/OC/laba3$ time ./a.out 8 blablablablawequhgbalalaika ala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max threads = 8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line = blablablablawequhgbalalaika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sample = ala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sample found at 21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sample found at 19</w:t>
      </w:r>
    </w:p>
    <w:p w:rsidR="006E3572" w:rsidRPr="000C2C65" w:rsidRDefault="006E3572" w:rsidP="000C2C65">
      <w:pPr>
        <w:spacing w:line="240" w:lineRule="exact"/>
        <w:rPr>
          <w:lang w:val="en-GB"/>
        </w:rPr>
      </w:pP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real</w:t>
      </w:r>
      <w:r w:rsidRPr="000C2C65">
        <w:rPr>
          <w:lang w:val="en-GB"/>
        </w:rPr>
        <w:tab/>
        <w:t>0m0,003s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user</w:t>
      </w:r>
      <w:r w:rsidRPr="000C2C65">
        <w:rPr>
          <w:lang w:val="en-GB"/>
        </w:rPr>
        <w:tab/>
        <w:t>0m0,000s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sys</w:t>
      </w:r>
      <w:r w:rsidRPr="000C2C65">
        <w:rPr>
          <w:lang w:val="en-GB"/>
        </w:rPr>
        <w:tab/>
        <w:t>0m0,002s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aaaaa@TRASHBox:~/Desktop/OC/laba3$ time ./a.out 16 blablablablawequhgbalalaika ala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max threads = 16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line = blablablablawequhgbalalaika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sample = ala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sample found at 21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sample found at 19</w:t>
      </w:r>
    </w:p>
    <w:p w:rsidR="006E3572" w:rsidRPr="000C2C65" w:rsidRDefault="006E3572" w:rsidP="000C2C65">
      <w:pPr>
        <w:spacing w:line="240" w:lineRule="exact"/>
        <w:rPr>
          <w:lang w:val="en-GB"/>
        </w:rPr>
      </w:pP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real</w:t>
      </w:r>
      <w:r w:rsidRPr="000C2C65">
        <w:rPr>
          <w:lang w:val="en-GB"/>
        </w:rPr>
        <w:tab/>
        <w:t>0m0,004s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user</w:t>
      </w:r>
      <w:r w:rsidRPr="000C2C65">
        <w:rPr>
          <w:lang w:val="en-GB"/>
        </w:rPr>
        <w:tab/>
        <w:t>0m0,000s</w:t>
      </w:r>
    </w:p>
    <w:p w:rsidR="006E3572" w:rsidRPr="000C2C65" w:rsidRDefault="006E3572" w:rsidP="000C2C65">
      <w:pPr>
        <w:spacing w:line="240" w:lineRule="exact"/>
        <w:rPr>
          <w:lang w:val="en-GB"/>
        </w:rPr>
      </w:pPr>
      <w:r w:rsidRPr="000C2C65">
        <w:rPr>
          <w:lang w:val="en-GB"/>
        </w:rPr>
        <w:t>sys</w:t>
      </w:r>
      <w:r w:rsidRPr="000C2C65">
        <w:rPr>
          <w:lang w:val="en-GB"/>
        </w:rPr>
        <w:tab/>
        <w:t>0m0,002s</w:t>
      </w:r>
    </w:p>
    <w:p w:rsidR="006E3572" w:rsidRDefault="006E3572" w:rsidP="000C2C65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E3572" w:rsidRPr="004720BE" w:rsidRDefault="006E3572">
      <w:pPr>
        <w:spacing w:line="360" w:lineRule="auto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Количество потоков не повлияло на скорость выполнения программы, поскольку доступное устройство имеет одноядерный процессор, и все потоки работают поочерёдно, а не параллельно.</w:t>
      </w:r>
    </w:p>
    <w:sectPr w:rsidR="006E3572" w:rsidRPr="004720BE" w:rsidSect="00ED74BE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572" w:rsidRDefault="006E3572" w:rsidP="00ED74BE">
      <w:pPr>
        <w:spacing w:after="0" w:line="240" w:lineRule="auto"/>
      </w:pPr>
      <w:r>
        <w:separator/>
      </w:r>
    </w:p>
  </w:endnote>
  <w:endnote w:type="continuationSeparator" w:id="0">
    <w:p w:rsidR="006E3572" w:rsidRDefault="006E3572" w:rsidP="00ED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altName w:val="Arial Unicode MS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572" w:rsidRDefault="006E357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572" w:rsidRDefault="006E3572" w:rsidP="00ED74BE">
      <w:pPr>
        <w:spacing w:after="0" w:line="240" w:lineRule="auto"/>
      </w:pPr>
      <w:r>
        <w:separator/>
      </w:r>
    </w:p>
  </w:footnote>
  <w:footnote w:type="continuationSeparator" w:id="0">
    <w:p w:rsidR="006E3572" w:rsidRDefault="006E3572" w:rsidP="00ED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4C0A0E2"/>
    <w:lvl w:ilvl="0">
      <w:numFmt w:val="bullet"/>
      <w:lvlText w:val="*"/>
      <w:lvlJc w:val="left"/>
    </w:lvl>
  </w:abstractNum>
  <w:abstractNum w:abstractNumId="1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B3459B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B339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75F2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DDF3A9D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7">
    <w:nsid w:val="4DF048DF"/>
    <w:multiLevelType w:val="multilevel"/>
    <w:tmpl w:val="FFFFFFFF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8">
    <w:nsid w:val="5D653FA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74BE"/>
    <w:rsid w:val="00061D0C"/>
    <w:rsid w:val="000C2C65"/>
    <w:rsid w:val="000F6A18"/>
    <w:rsid w:val="00101427"/>
    <w:rsid w:val="00102C1C"/>
    <w:rsid w:val="0033735B"/>
    <w:rsid w:val="004720BE"/>
    <w:rsid w:val="004F5321"/>
    <w:rsid w:val="006E3572"/>
    <w:rsid w:val="00732643"/>
    <w:rsid w:val="008D7397"/>
    <w:rsid w:val="00B31A3F"/>
    <w:rsid w:val="00B40382"/>
    <w:rsid w:val="00BA1555"/>
    <w:rsid w:val="00CA1B82"/>
    <w:rsid w:val="00ED74BE"/>
    <w:rsid w:val="00F70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3735B"/>
    <w:pPr>
      <w:suppressAutoHyphens/>
      <w:spacing w:after="160" w:line="259" w:lineRule="auto"/>
    </w:pPr>
  </w:style>
  <w:style w:type="paragraph" w:styleId="Heading1">
    <w:name w:val="heading 1"/>
    <w:basedOn w:val="Normal"/>
    <w:link w:val="Heading1Char"/>
    <w:uiPriority w:val="99"/>
    <w:qFormat/>
    <w:rsid w:val="0033735B"/>
    <w:pPr>
      <w:keepNext/>
      <w:keepLines/>
      <w:spacing w:before="240" w:after="0"/>
      <w:outlineLvl w:val="0"/>
    </w:pPr>
    <w:rPr>
      <w:rFonts w:ascii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3735B"/>
    <w:pPr>
      <w:keepNext/>
      <w:keepLines/>
      <w:spacing w:before="200" w:after="0"/>
      <w:outlineLvl w:val="1"/>
    </w:pPr>
    <w:rPr>
      <w:rFonts w:ascii="Calibri Light" w:hAnsi="Calibri Light" w:cs="Calibri Light"/>
      <w:b/>
      <w:bCs/>
      <w:color w:val="4472C4"/>
      <w:sz w:val="26"/>
      <w:szCs w:val="26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a">
    <w:name w:val="Верхний колонтитул Знак"/>
    <w:basedOn w:val="DefaultParagraphFont"/>
    <w:uiPriority w:val="99"/>
    <w:rsid w:val="0033735B"/>
    <w:rPr>
      <w:rFonts w:eastAsia="Times New Roman" w:cs="Times New Roman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rsid w:val="0033735B"/>
    <w:rPr>
      <w:rFonts w:eastAsia="Times New Roman" w:cs="Times New Roman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rsid w:val="0033735B"/>
    <w:rPr>
      <w:rFonts w:cs="Times New Roman"/>
    </w:rPr>
  </w:style>
  <w:style w:type="character" w:customStyle="1" w:styleId="1">
    <w:name w:val="Заголовок 1 Знак"/>
    <w:basedOn w:val="DefaultParagraphFont"/>
    <w:uiPriority w:val="99"/>
    <w:rsid w:val="0033735B"/>
    <w:rPr>
      <w:rFonts w:ascii="Calibri Light" w:hAnsi="Calibri Light" w:cs="Calibri Light"/>
      <w:color w:val="2F5496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locked/>
    <w:rsid w:val="0033735B"/>
    <w:rPr>
      <w:rFonts w:ascii="Courier New" w:hAnsi="Courier New" w:cs="Courier New"/>
      <w:sz w:val="20"/>
      <w:szCs w:val="20"/>
      <w:lang w:eastAsia="ru-RU"/>
    </w:rPr>
  </w:style>
  <w:style w:type="character" w:customStyle="1" w:styleId="Bullets">
    <w:name w:val="Bullets"/>
    <w:uiPriority w:val="99"/>
    <w:rsid w:val="00ED74BE"/>
    <w:rPr>
      <w:rFonts w:ascii="OpenSymbol" w:hAnsi="OpenSymbol"/>
    </w:rPr>
  </w:style>
  <w:style w:type="character" w:customStyle="1" w:styleId="Hyperlink1">
    <w:name w:val="Hyperlink1"/>
    <w:uiPriority w:val="99"/>
    <w:rsid w:val="00ED74BE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9"/>
    <w:locked/>
    <w:rsid w:val="0033735B"/>
    <w:rPr>
      <w:rFonts w:ascii="Calibri Light" w:hAnsi="Calibri Light" w:cs="Calibri Light"/>
      <w:b/>
      <w:bCs/>
      <w:color w:val="4472C4"/>
      <w:sz w:val="26"/>
      <w:szCs w:val="26"/>
    </w:rPr>
  </w:style>
  <w:style w:type="paragraph" w:customStyle="1" w:styleId="Heading">
    <w:name w:val="Heading"/>
    <w:basedOn w:val="Normal"/>
    <w:next w:val="BodyText"/>
    <w:uiPriority w:val="99"/>
    <w:rsid w:val="00ED74BE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D74B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</w:rPr>
  </w:style>
  <w:style w:type="paragraph" w:styleId="List">
    <w:name w:val="List"/>
    <w:basedOn w:val="BodyText"/>
    <w:uiPriority w:val="99"/>
    <w:rsid w:val="00ED74BE"/>
    <w:rPr>
      <w:rFonts w:cs="Lohit Devanagari"/>
    </w:rPr>
  </w:style>
  <w:style w:type="paragraph" w:styleId="Caption">
    <w:name w:val="caption"/>
    <w:basedOn w:val="Normal"/>
    <w:uiPriority w:val="99"/>
    <w:qFormat/>
    <w:rsid w:val="00ED74B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ED74BE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rsid w:val="0033735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33735B"/>
    <w:pPr>
      <w:ind w:left="720"/>
      <w:contextualSpacing/>
    </w:pPr>
  </w:style>
  <w:style w:type="paragraph" w:customStyle="1" w:styleId="HeaderandFooter">
    <w:name w:val="Header and Footer"/>
    <w:basedOn w:val="Normal"/>
    <w:uiPriority w:val="99"/>
    <w:rsid w:val="00ED74BE"/>
  </w:style>
  <w:style w:type="paragraph" w:styleId="Header">
    <w:name w:val="header"/>
    <w:basedOn w:val="Normal"/>
    <w:link w:val="HeaderChar"/>
    <w:uiPriority w:val="99"/>
    <w:rsid w:val="00337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rsid w:val="00337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</w:rPr>
  </w:style>
  <w:style w:type="paragraph" w:styleId="TOCHeading">
    <w:name w:val="TOC Heading"/>
    <w:basedOn w:val="Heading1"/>
    <w:uiPriority w:val="99"/>
    <w:qFormat/>
    <w:rsid w:val="0033735B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99"/>
    <w:semiHidden/>
    <w:rsid w:val="0033735B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autoRedefine/>
    <w:uiPriority w:val="99"/>
    <w:semiHidden/>
    <w:rsid w:val="0033735B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autoRedefine/>
    <w:uiPriority w:val="99"/>
    <w:semiHidden/>
    <w:rsid w:val="0033735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autoRedefine/>
    <w:uiPriority w:val="99"/>
    <w:semiHidden/>
    <w:rsid w:val="0033735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autoRedefine/>
    <w:uiPriority w:val="99"/>
    <w:semiHidden/>
    <w:rsid w:val="0033735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autoRedefine/>
    <w:uiPriority w:val="99"/>
    <w:semiHidden/>
    <w:rsid w:val="0033735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autoRedefine/>
    <w:uiPriority w:val="99"/>
    <w:semiHidden/>
    <w:rsid w:val="0033735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autoRedefine/>
    <w:uiPriority w:val="99"/>
    <w:semiHidden/>
    <w:rsid w:val="0033735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autoRedefine/>
    <w:uiPriority w:val="99"/>
    <w:semiHidden/>
    <w:rsid w:val="0033735B"/>
    <w:pPr>
      <w:spacing w:after="0"/>
      <w:ind w:left="176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37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ED74BE"/>
    <w:pPr>
      <w:spacing w:after="0"/>
    </w:pPr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7</Pages>
  <Words>719</Words>
  <Characters>4104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Авиационный Институт</dc:title>
  <dc:subject/>
  <dc:creator>sindchess@gmail.com</dc:creator>
  <cp:keywords/>
  <dc:description/>
  <cp:lastModifiedBy>murlchal2</cp:lastModifiedBy>
  <cp:revision>4</cp:revision>
  <dcterms:created xsi:type="dcterms:W3CDTF">2021-04-17T04:30:00Z</dcterms:created>
  <dcterms:modified xsi:type="dcterms:W3CDTF">2021-04-17T05:14:00Z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